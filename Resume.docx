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5A9B" w14:textId="75DFFC52" w:rsidR="00A839BE" w:rsidRDefault="00E5183E" w:rsidP="00355D8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09B507C3" wp14:editId="1ECB8982">
                <wp:simplePos x="0" y="0"/>
                <wp:positionH relativeFrom="page">
                  <wp:align>left</wp:align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80EC6D" id="Group 6" o:spid="_x0000_s1026" alt="&quot;&quot;" style="position:absolute;margin-left:0;margin-top:-18pt;width:224.65pt;height:11in;z-index:-251658240;mso-position-horizontal:left;mso-position-horizontal-relative:page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wrap anchorx="page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0EDEE553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49A6CA0B" w14:textId="308D067D" w:rsidR="00A839BE" w:rsidRDefault="00F25F41" w:rsidP="00E5183E">
            <w:pPr>
              <w:pStyle w:val="ProfilePicture"/>
            </w:pPr>
            <w:r>
              <w:drawing>
                <wp:anchor distT="0" distB="0" distL="114300" distR="114300" simplePos="0" relativeHeight="251659284" behindDoc="0" locked="0" layoutInCell="1" allowOverlap="1" wp14:anchorId="39A4C4FD" wp14:editId="5E91861A">
                  <wp:simplePos x="0" y="0"/>
                  <wp:positionH relativeFrom="margin">
                    <wp:posOffset>-99695</wp:posOffset>
                  </wp:positionH>
                  <wp:positionV relativeFrom="page">
                    <wp:posOffset>318770</wp:posOffset>
                  </wp:positionV>
                  <wp:extent cx="1708785" cy="1741170"/>
                  <wp:effectExtent l="152400" t="114300" r="139065" b="16383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257" b="27911"/>
                          <a:stretch/>
                        </pic:blipFill>
                        <pic:spPr bwMode="auto">
                          <a:xfrm>
                            <a:off x="0" y="0"/>
                            <a:ext cx="1708785" cy="17411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30" w:type="dxa"/>
            <w:shd w:val="clear" w:color="auto" w:fill="auto"/>
          </w:tcPr>
          <w:p w14:paraId="1EA1EAC1" w14:textId="10207D98" w:rsidR="00A839BE" w:rsidRDefault="00C828A2" w:rsidP="00A92A90">
            <w:pPr>
              <w:pStyle w:val="Title"/>
            </w:pPr>
            <w:r>
              <w:t>Ethan</w:t>
            </w:r>
          </w:p>
          <w:p w14:paraId="44B7B106" w14:textId="18E7F93A" w:rsidR="00A839BE" w:rsidRDefault="00C828A2" w:rsidP="00437FAC">
            <w:pPr>
              <w:pStyle w:val="Subtitle"/>
            </w:pPr>
            <w:r>
              <w:t>Biekert</w:t>
            </w:r>
          </w:p>
          <w:p w14:paraId="560F14E3" w14:textId="7B3A9134" w:rsidR="00E5183E" w:rsidRPr="004E3FA7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A5D40DD" wp14:editId="0FF57F18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4F76B8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BA11CE9" w14:textId="34F2B72A" w:rsidR="00A839BE" w:rsidRPr="00276ADF" w:rsidRDefault="00C828A2" w:rsidP="00446C78">
            <w:pPr>
              <w:pStyle w:val="Heading1"/>
            </w:pPr>
            <w:r>
              <w:t>Web Designer | Software Engine</w:t>
            </w:r>
            <w:r w:rsidR="67E33859">
              <w:t>e</w:t>
            </w:r>
            <w:r>
              <w:t>r</w:t>
            </w:r>
          </w:p>
        </w:tc>
      </w:tr>
      <w:tr w:rsidR="00A839BE" w:rsidRPr="00320ECB" w14:paraId="14E3FE6F" w14:textId="77777777" w:rsidTr="00707885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086CCF99" w14:textId="397C738C" w:rsidR="004050EB" w:rsidRPr="00693743" w:rsidRDefault="00000000" w:rsidP="00390147">
            <w:pPr>
              <w:pStyle w:val="Heading2"/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-1177034809"/>
                <w:placeholder>
                  <w:docPart w:val="875162E69B5748DABAACB094257CE564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E32D04">
                  <w:t>CONTACT</w:t>
                </w:r>
              </w:sdtContent>
            </w:sdt>
          </w:p>
          <w:p w14:paraId="08FB2DF5" w14:textId="03B0F25C" w:rsidR="00E5183E" w:rsidRDefault="00000000" w:rsidP="00E5183E">
            <w:sdt>
              <w:sdtPr>
                <w:rPr>
                  <w:rStyle w:val="Strong"/>
                  <w:b w:val="0"/>
                  <w:bCs w:val="0"/>
                  <w:color w:val="000000" w:themeColor="text1"/>
                </w:rPr>
                <w:id w:val="-1410763268"/>
                <w:placeholder>
                  <w:docPart w:val="AD49A13F4CBD409CA691B5616E31532A"/>
                </w:placeholder>
                <w15:appearance w15:val="hidden"/>
              </w:sdtPr>
              <w:sdtContent>
                <w:r w:rsidR="00693743" w:rsidRPr="00693743">
                  <w:rPr>
                    <w:rStyle w:val="Strong"/>
                    <w:b w:val="0"/>
                    <w:bCs w:val="0"/>
                    <w:color w:val="000000" w:themeColor="text1"/>
                  </w:rPr>
                  <w:t>+1 (610) 310-0122</w:t>
                </w:r>
              </w:sdtContent>
            </w:sdt>
            <w:r w:rsidR="00E5183E" w:rsidRPr="00693743">
              <w:t xml:space="preserve"> </w:t>
            </w:r>
          </w:p>
          <w:p w14:paraId="246F7D70" w14:textId="4F1C51E7" w:rsidR="004050EB" w:rsidRPr="00693743" w:rsidRDefault="004050EB" w:rsidP="00E5183E"/>
          <w:p w14:paraId="271EB6BE" w14:textId="37872070" w:rsidR="00446C78" w:rsidRDefault="00000000" w:rsidP="00E5183E">
            <w:hyperlink r:id="rId12" w:history="1">
              <w:r w:rsidR="004050EB" w:rsidRPr="00415CD1">
                <w:rPr>
                  <w:rStyle w:val="Hyperlink"/>
                </w:rPr>
                <w:t>biekertfreelance@gmail.com</w:t>
              </w:r>
            </w:hyperlink>
          </w:p>
          <w:p w14:paraId="5432E288" w14:textId="47D1420F" w:rsidR="00D84359" w:rsidRDefault="00D84359" w:rsidP="00824394">
            <w:pPr>
              <w:spacing w:before="10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953D211" wp14:editId="0FAE9545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0AF788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295E63" w14:textId="77777777" w:rsidR="00A839BE" w:rsidRDefault="00A839BE" w:rsidP="009E2041"/>
          <w:p w14:paraId="3116D3C8" w14:textId="2A38992D" w:rsidR="00D84359" w:rsidRPr="00154F17" w:rsidRDefault="00000000" w:rsidP="00D84359">
            <w:pPr>
              <w:pStyle w:val="Heading2"/>
            </w:pPr>
            <w:sdt>
              <w:sdtPr>
                <w:id w:val="-1469962737"/>
                <w:placeholder>
                  <w:docPart w:val="A367953373D948FE931919A7E3727D63"/>
                </w:placeholder>
                <w:temporary/>
                <w:showingPlcHdr/>
                <w15:appearance w15:val="hidden"/>
              </w:sdtPr>
              <w:sdtContent>
                <w:r w:rsidR="00D84359" w:rsidRPr="004A4C22">
                  <w:t>Communication</w:t>
                </w:r>
              </w:sdtContent>
            </w:sdt>
          </w:p>
          <w:p w14:paraId="25E05692" w14:textId="68162FF4" w:rsidR="00D84359" w:rsidRDefault="00693743" w:rsidP="00D84359">
            <w:r>
              <w:rPr>
                <w:rStyle w:val="Strong"/>
                <w:b w:val="0"/>
                <w:bCs w:val="0"/>
                <w:color w:val="000000" w:themeColor="text1"/>
              </w:rPr>
              <w:t xml:space="preserve">I have received </w:t>
            </w:r>
            <w:proofErr w:type="gramStart"/>
            <w:r>
              <w:rPr>
                <w:rStyle w:val="Strong"/>
                <w:b w:val="0"/>
                <w:bCs w:val="0"/>
                <w:color w:val="000000" w:themeColor="text1"/>
              </w:rPr>
              <w:t>several</w:t>
            </w:r>
            <w:proofErr w:type="gramEnd"/>
            <w:r>
              <w:rPr>
                <w:rStyle w:val="Strong"/>
                <w:b w:val="0"/>
                <w:bCs w:val="0"/>
                <w:color w:val="000000" w:themeColor="text1"/>
              </w:rPr>
              <w:t xml:space="preserve"> </w:t>
            </w:r>
            <w:r w:rsidR="00B84A42">
              <w:rPr>
                <w:rStyle w:val="Strong"/>
                <w:b w:val="0"/>
                <w:bCs w:val="0"/>
                <w:color w:val="000000" w:themeColor="text1"/>
              </w:rPr>
              <w:t>commendations from</w:t>
            </w:r>
            <w:r>
              <w:rPr>
                <w:rStyle w:val="Strong"/>
                <w:b w:val="0"/>
                <w:bCs w:val="0"/>
                <w:color w:val="000000" w:themeColor="text1"/>
              </w:rPr>
              <w:t xml:space="preserve"> customers on my helpful service and the quality of my work.</w:t>
            </w:r>
          </w:p>
          <w:p w14:paraId="2A65E327" w14:textId="5BDD4717" w:rsidR="00824394" w:rsidRDefault="00824394" w:rsidP="00824394">
            <w:pPr>
              <w:spacing w:before="10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7A1294C" wp14:editId="341CC06A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097E85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1C806EB" w14:textId="77777777" w:rsidR="00D84359" w:rsidRDefault="00D84359" w:rsidP="00D84359"/>
          <w:p w14:paraId="11BE1E3F" w14:textId="0B4BF3E4" w:rsidR="00D84359" w:rsidRPr="00154F17" w:rsidRDefault="00000000" w:rsidP="00D84359">
            <w:pPr>
              <w:pStyle w:val="Heading2"/>
            </w:pPr>
            <w:sdt>
              <w:sdtPr>
                <w:id w:val="480506815"/>
                <w:placeholder>
                  <w:docPart w:val="775A232F30F6424EB21E783961362FD1"/>
                </w:placeholder>
                <w:temporary/>
                <w:showingPlcHdr/>
                <w15:appearance w15:val="hidden"/>
              </w:sdtPr>
              <w:sdtContent>
                <w:r w:rsidR="00D84359" w:rsidRPr="00D91DAB">
                  <w:t>Leadership</w:t>
                </w:r>
              </w:sdtContent>
            </w:sdt>
          </w:p>
          <w:p w14:paraId="459B0531" w14:textId="5AF48456" w:rsidR="00D84359" w:rsidRPr="00B84A42" w:rsidRDefault="00B84A42" w:rsidP="00D84359">
            <w:r>
              <w:rPr>
                <w:color w:val="5F483E" w:themeColor="accent4" w:themeShade="BF"/>
              </w:rPr>
              <w:t xml:space="preserve">I have a history of </w:t>
            </w:r>
            <w:r w:rsidR="00693743" w:rsidRPr="00B84A42">
              <w:rPr>
                <w:color w:val="5F483E" w:themeColor="accent4" w:themeShade="BF"/>
              </w:rPr>
              <w:t>role</w:t>
            </w:r>
            <w:r>
              <w:rPr>
                <w:color w:val="5F483E" w:themeColor="accent4" w:themeShade="BF"/>
              </w:rPr>
              <w:t>s</w:t>
            </w:r>
            <w:r w:rsidR="00693743" w:rsidRPr="00B84A42">
              <w:rPr>
                <w:color w:val="5F483E" w:themeColor="accent4" w:themeShade="BF"/>
              </w:rPr>
              <w:t xml:space="preserve"> </w:t>
            </w:r>
            <w:r>
              <w:rPr>
                <w:color w:val="5F483E" w:themeColor="accent4" w:themeShade="BF"/>
              </w:rPr>
              <w:t>in</w:t>
            </w:r>
            <w:r w:rsidR="00693743" w:rsidRPr="00B84A42">
              <w:rPr>
                <w:color w:val="5F483E" w:themeColor="accent4" w:themeShade="BF"/>
              </w:rPr>
              <w:t xml:space="preserve"> a high pace environment </w:t>
            </w:r>
            <w:r>
              <w:rPr>
                <w:color w:val="5F483E" w:themeColor="accent4" w:themeShade="BF"/>
              </w:rPr>
              <w:t>bringing me experience with taking charge and communicating</w:t>
            </w:r>
            <w:r w:rsidR="00707885">
              <w:rPr>
                <w:color w:val="5F483E" w:themeColor="accent4" w:themeShade="BF"/>
              </w:rPr>
              <w:t>.</w:t>
            </w:r>
            <w:r>
              <w:rPr>
                <w:color w:val="5F483E" w:themeColor="accent4" w:themeShade="BF"/>
              </w:rPr>
              <w:t xml:space="preserve"> I have</w:t>
            </w:r>
            <w:r w:rsidR="00707885">
              <w:rPr>
                <w:color w:val="5F483E" w:themeColor="accent4" w:themeShade="BF"/>
              </w:rPr>
              <w:t xml:space="preserve"> a </w:t>
            </w:r>
            <w:r w:rsidR="00EF21D7">
              <w:rPr>
                <w:color w:val="5F483E" w:themeColor="accent4" w:themeShade="BF"/>
              </w:rPr>
              <w:t>history of</w:t>
            </w:r>
            <w:r w:rsidR="00707885">
              <w:rPr>
                <w:color w:val="5F483E" w:themeColor="accent4" w:themeShade="BF"/>
              </w:rPr>
              <w:t xml:space="preserve"> training</w:t>
            </w:r>
            <w:r>
              <w:rPr>
                <w:color w:val="5F483E" w:themeColor="accent4" w:themeShade="BF"/>
              </w:rPr>
              <w:t xml:space="preserve"> new hires after gaining experience in certain positions.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67230C61" w14:textId="4CEEB4BA" w:rsidR="00D84359" w:rsidRPr="00276ADF" w:rsidRDefault="00794E29" w:rsidP="00707885">
            <w:pPr>
              <w:pStyle w:val="Heading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076075A6" wp14:editId="4AC70367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233680</wp:posOffset>
                      </wp:positionV>
                      <wp:extent cx="1588770" cy="1905"/>
                      <wp:effectExtent l="0" t="0" r="30480" b="3619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8770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BA67E" id="Straight Connector 41" o:spid="_x0000_s1026" style="position:absolute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8.4pt" to="210.1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" strokecolor="#5e7697 [3204]" strokeweight=".5pt">
                      <v:stroke joinstyle="miter"/>
                    </v:line>
                  </w:pict>
                </mc:Fallback>
              </mc:AlternateContent>
            </w:r>
          </w:p>
          <w:p w14:paraId="469ECE70" w14:textId="13767977" w:rsidR="00D84359" w:rsidRPr="00390147" w:rsidRDefault="00B84A42" w:rsidP="00707885">
            <w:pPr>
              <w:pStyle w:val="Heading3"/>
              <w:jc w:val="center"/>
              <w:rPr>
                <w:rFonts w:asciiTheme="minorHAnsi" w:hAnsiTheme="minorHAnsi"/>
                <w:b/>
                <w:bCs/>
              </w:rPr>
            </w:pPr>
            <w:r w:rsidRPr="00390147">
              <w:rPr>
                <w:rFonts w:asciiTheme="minorHAnsi" w:hAnsiTheme="minorHAnsi"/>
                <w:b/>
                <w:bCs/>
              </w:rPr>
              <w:t>Exeter Township Senior High School | Reading PA</w:t>
            </w:r>
          </w:p>
          <w:p w14:paraId="49F9A4F2" w14:textId="27A0C518" w:rsidR="00B84A42" w:rsidRDefault="00707885" w:rsidP="00707885">
            <w:pPr>
              <w:pStyle w:val="Experience"/>
              <w:jc w:val="center"/>
            </w:pPr>
            <w:r>
              <w:t>2022</w:t>
            </w:r>
            <w:r w:rsidR="004050EB">
              <w:t>–</w:t>
            </w:r>
            <w:r w:rsidR="00B84A42">
              <w:t xml:space="preserve"> </w:t>
            </w:r>
            <w:r w:rsidR="004050EB">
              <w:t>Present</w:t>
            </w:r>
          </w:p>
          <w:p w14:paraId="35319688" w14:textId="496497E3" w:rsidR="004050EB" w:rsidRDefault="00707885" w:rsidP="00707885">
            <w:pPr>
              <w:pStyle w:val="Experienc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4CA3D17F" wp14:editId="7C6BF84C">
                      <wp:simplePos x="0" y="0"/>
                      <wp:positionH relativeFrom="column">
                        <wp:posOffset>1149985</wp:posOffset>
                      </wp:positionH>
                      <wp:positionV relativeFrom="paragraph">
                        <wp:posOffset>19685</wp:posOffset>
                      </wp:positionV>
                      <wp:extent cx="1525905" cy="26670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590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722132" w14:textId="65413B46" w:rsidR="004050EB" w:rsidRPr="00390147" w:rsidRDefault="00F703DA">
                                  <w:pPr>
                                    <w:rPr>
                                      <w:sz w:val="24"/>
                                      <w:szCs w:val="22"/>
                                    </w:rPr>
                                  </w:pPr>
                                  <w:r w:rsidRPr="00390147">
                                    <w:rPr>
                                      <w:sz w:val="22"/>
                                      <w:szCs w:val="20"/>
                                    </w:rPr>
                                    <w:t>Relevant Course 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A3D1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6" type="#_x0000_t202" style="position:absolute;left:0;text-align:left;margin-left:90.55pt;margin-top:1.55pt;width:120.15pt;height:2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" filled="f" stroked="f" strokeweight=".5pt">
                      <v:textbox>
                        <w:txbxContent>
                          <w:p w14:paraId="02722132" w14:textId="65413B46" w:rsidR="004050EB" w:rsidRPr="00390147" w:rsidRDefault="00F703DA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390147">
                              <w:rPr>
                                <w:sz w:val="22"/>
                                <w:szCs w:val="20"/>
                              </w:rPr>
                              <w:t>Relevant Course Work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22460C42" wp14:editId="30DC9747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264795</wp:posOffset>
                      </wp:positionV>
                      <wp:extent cx="2667000" cy="619125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0" cy="619125"/>
                                <a:chOff x="0" y="0"/>
                                <a:chExt cx="2490508" cy="619125"/>
                              </a:xfrm>
                            </wpg:grpSpPr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0" y="0"/>
                                  <a:ext cx="15240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AEA22C" w14:textId="77777777" w:rsidR="00F703DA" w:rsidRPr="00390147" w:rsidRDefault="00F703DA" w:rsidP="00F703D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rFonts w:ascii="Source Sans Pro Light" w:hAnsi="Source Sans Pro Light"/>
                                      </w:rPr>
                                    </w:pPr>
                                    <w:r w:rsidRPr="00390147">
                                      <w:rPr>
                                        <w:rFonts w:ascii="Source Sans Pro Light" w:hAnsi="Source Sans Pro Light"/>
                                      </w:rPr>
                                      <w:t xml:space="preserve">Computer Science </w:t>
                                    </w:r>
                                  </w:p>
                                  <w:p w14:paraId="3614FF67" w14:textId="7CBD5586" w:rsidR="00F703DA" w:rsidRPr="00390147" w:rsidRDefault="00707885" w:rsidP="00F703D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rFonts w:ascii="Source Sans Pro Light" w:hAnsi="Source Sans Pro Light"/>
                                      </w:rPr>
                                    </w:pPr>
                                    <w:r w:rsidRPr="00390147">
                                      <w:rPr>
                                        <w:rFonts w:ascii="Source Sans Pro Light" w:hAnsi="Source Sans Pro Light"/>
                                      </w:rPr>
                                      <w:t xml:space="preserve">(H) </w:t>
                                    </w:r>
                                    <w:r w:rsidR="00F703DA" w:rsidRPr="00390147">
                                      <w:rPr>
                                        <w:rFonts w:ascii="Source Sans Pro Light" w:hAnsi="Source Sans Pro Light"/>
                                      </w:rPr>
                                      <w:t xml:space="preserve">Algebra II </w:t>
                                    </w:r>
                                  </w:p>
                                  <w:p w14:paraId="0686F237" w14:textId="14CC43F4" w:rsidR="00707885" w:rsidRPr="00390147" w:rsidRDefault="00707885" w:rsidP="00F703D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rFonts w:ascii="Source Sans Pro Light" w:hAnsi="Source Sans Pro Light"/>
                                      </w:rPr>
                                    </w:pPr>
                                    <w:r w:rsidRPr="00390147">
                                      <w:rPr>
                                        <w:rFonts w:ascii="Source Sans Pro Light" w:hAnsi="Source Sans Pro Light"/>
                                      </w:rPr>
                                      <w:t>Electronics</w:t>
                                    </w:r>
                                  </w:p>
                                  <w:p w14:paraId="7870214E" w14:textId="77777777" w:rsidR="004050EB" w:rsidRPr="00390147" w:rsidRDefault="004050EB">
                                    <w:pPr>
                                      <w:rPr>
                                        <w:rFonts w:ascii="Source Sans Pro Light" w:hAnsi="Source Sans Pro Light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1247775" y="9525"/>
                                  <a:ext cx="1242733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E8724" w14:textId="7B52A141" w:rsidR="00F703DA" w:rsidRPr="00390147" w:rsidRDefault="00F703DA" w:rsidP="00D618DE">
                                    <w:pPr>
                                      <w:pStyle w:val="Header"/>
                                      <w:numPr>
                                        <w:ilvl w:val="0"/>
                                        <w:numId w:val="2"/>
                                      </w:numPr>
                                      <w:rPr>
                                        <w:rFonts w:ascii="Source Sans Pro Light" w:hAnsi="Source Sans Pro Light"/>
                                      </w:rPr>
                                    </w:pPr>
                                    <w:r w:rsidRPr="00390147">
                                      <w:rPr>
                                        <w:rFonts w:ascii="Source Sans Pro Light" w:hAnsi="Source Sans Pro Light"/>
                                      </w:rPr>
                                      <w:t>Literature</w:t>
                                    </w:r>
                                  </w:p>
                                  <w:p w14:paraId="55532593" w14:textId="407CABB4" w:rsidR="00F703DA" w:rsidRPr="00390147" w:rsidRDefault="00F703DA" w:rsidP="00D618DE">
                                    <w:pPr>
                                      <w:pStyle w:val="Header"/>
                                      <w:numPr>
                                        <w:ilvl w:val="0"/>
                                        <w:numId w:val="2"/>
                                      </w:numPr>
                                      <w:rPr>
                                        <w:rFonts w:ascii="Source Sans Pro Light" w:hAnsi="Source Sans Pro Light"/>
                                      </w:rPr>
                                    </w:pPr>
                                    <w:r w:rsidRPr="00390147">
                                      <w:rPr>
                                        <w:rFonts w:ascii="Source Sans Pro Light" w:hAnsi="Source Sans Pro Light"/>
                                      </w:rPr>
                                      <w:t>Biology</w:t>
                                    </w:r>
                                  </w:p>
                                  <w:p w14:paraId="09D3F3CF" w14:textId="2B7E7C80" w:rsidR="00707885" w:rsidRPr="00390147" w:rsidRDefault="00707885" w:rsidP="00D618DE">
                                    <w:pPr>
                                      <w:pStyle w:val="Header"/>
                                      <w:numPr>
                                        <w:ilvl w:val="0"/>
                                        <w:numId w:val="2"/>
                                      </w:numPr>
                                      <w:rPr>
                                        <w:rFonts w:ascii="Source Sans Pro Light" w:hAnsi="Source Sans Pro Light"/>
                                      </w:rPr>
                                    </w:pPr>
                                    <w:r w:rsidRPr="00390147">
                                      <w:rPr>
                                        <w:rFonts w:ascii="Source Sans Pro Light" w:hAnsi="Source Sans Pro Light"/>
                                      </w:rPr>
                                      <w:t>(H) Geometry</w:t>
                                    </w:r>
                                  </w:p>
                                  <w:p w14:paraId="71D56CC3" w14:textId="77777777" w:rsidR="00F703DA" w:rsidRPr="00390147" w:rsidRDefault="00F703DA">
                                    <w:pPr>
                                      <w:rPr>
                                        <w:rFonts w:ascii="Source Sans Pro Light" w:hAnsi="Source Sans Pro Light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460C42" id="Group 36" o:spid="_x0000_s1027" style="position:absolute;left:0;text-align:left;margin-left:39.6pt;margin-top:20.85pt;width:210pt;height:48.75pt;z-index:251658243;mso-width-relative:margin;mso-height-relative:margin" coordsize="24905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">
                      <v:shape id="Text Box 23" o:spid="_x0000_s1028" type="#_x0000_t202" style="position:absolute;width:15240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14:paraId="7EAEA22C" w14:textId="77777777" w:rsidR="00F703DA" w:rsidRPr="00390147" w:rsidRDefault="00F703DA" w:rsidP="00F703D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Source Sans Pro Light" w:hAnsi="Source Sans Pro Light"/>
                                </w:rPr>
                              </w:pPr>
                              <w:r w:rsidRPr="00390147">
                                <w:rPr>
                                  <w:rFonts w:ascii="Source Sans Pro Light" w:hAnsi="Source Sans Pro Light"/>
                                </w:rPr>
                                <w:t xml:space="preserve">Computer Science </w:t>
                              </w:r>
                            </w:p>
                            <w:p w14:paraId="3614FF67" w14:textId="7CBD5586" w:rsidR="00F703DA" w:rsidRPr="00390147" w:rsidRDefault="00707885" w:rsidP="00F703D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Source Sans Pro Light" w:hAnsi="Source Sans Pro Light"/>
                                </w:rPr>
                              </w:pPr>
                              <w:r w:rsidRPr="00390147">
                                <w:rPr>
                                  <w:rFonts w:ascii="Source Sans Pro Light" w:hAnsi="Source Sans Pro Light"/>
                                </w:rPr>
                                <w:t xml:space="preserve">(H) </w:t>
                              </w:r>
                              <w:r w:rsidR="00F703DA" w:rsidRPr="00390147">
                                <w:rPr>
                                  <w:rFonts w:ascii="Source Sans Pro Light" w:hAnsi="Source Sans Pro Light"/>
                                </w:rPr>
                                <w:t xml:space="preserve">Algebra II </w:t>
                              </w:r>
                            </w:p>
                            <w:p w14:paraId="0686F237" w14:textId="14CC43F4" w:rsidR="00707885" w:rsidRPr="00390147" w:rsidRDefault="00707885" w:rsidP="00F703D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Source Sans Pro Light" w:hAnsi="Source Sans Pro Light"/>
                                </w:rPr>
                              </w:pPr>
                              <w:r w:rsidRPr="00390147">
                                <w:rPr>
                                  <w:rFonts w:ascii="Source Sans Pro Light" w:hAnsi="Source Sans Pro Light"/>
                                </w:rPr>
                                <w:t>Electronics</w:t>
                              </w:r>
                            </w:p>
                            <w:p w14:paraId="7870214E" w14:textId="77777777" w:rsidR="004050EB" w:rsidRPr="00390147" w:rsidRDefault="004050EB">
                              <w:pPr>
                                <w:rPr>
                                  <w:rFonts w:ascii="Source Sans Pro Light" w:hAnsi="Source Sans Pro Light"/>
                                </w:rPr>
                              </w:pPr>
                            </w:p>
                          </w:txbxContent>
                        </v:textbox>
                      </v:shape>
                      <v:shape id="Text Box 26" o:spid="_x0000_s1029" type="#_x0000_t202" style="position:absolute;left:12477;top:95;width:12428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14:paraId="11BE8724" w14:textId="7B52A141" w:rsidR="00F703DA" w:rsidRPr="00390147" w:rsidRDefault="00F703DA" w:rsidP="00D618DE">
                              <w:pPr>
                                <w:pStyle w:val="Header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ource Sans Pro Light" w:hAnsi="Source Sans Pro Light"/>
                                </w:rPr>
                              </w:pPr>
                              <w:r w:rsidRPr="00390147">
                                <w:rPr>
                                  <w:rFonts w:ascii="Source Sans Pro Light" w:hAnsi="Source Sans Pro Light"/>
                                </w:rPr>
                                <w:t>Literature</w:t>
                              </w:r>
                            </w:p>
                            <w:p w14:paraId="55532593" w14:textId="407CABB4" w:rsidR="00F703DA" w:rsidRPr="00390147" w:rsidRDefault="00F703DA" w:rsidP="00D618DE">
                              <w:pPr>
                                <w:pStyle w:val="Header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ource Sans Pro Light" w:hAnsi="Source Sans Pro Light"/>
                                </w:rPr>
                              </w:pPr>
                              <w:r w:rsidRPr="00390147">
                                <w:rPr>
                                  <w:rFonts w:ascii="Source Sans Pro Light" w:hAnsi="Source Sans Pro Light"/>
                                </w:rPr>
                                <w:t>Biology</w:t>
                              </w:r>
                            </w:p>
                            <w:p w14:paraId="09D3F3CF" w14:textId="2B7E7C80" w:rsidR="00707885" w:rsidRPr="00390147" w:rsidRDefault="00707885" w:rsidP="00D618DE">
                              <w:pPr>
                                <w:pStyle w:val="Header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ource Sans Pro Light" w:hAnsi="Source Sans Pro Light"/>
                                </w:rPr>
                              </w:pPr>
                              <w:r w:rsidRPr="00390147">
                                <w:rPr>
                                  <w:rFonts w:ascii="Source Sans Pro Light" w:hAnsi="Source Sans Pro Light"/>
                                </w:rPr>
                                <w:t>(H) Geometry</w:t>
                              </w:r>
                            </w:p>
                            <w:p w14:paraId="71D56CC3" w14:textId="77777777" w:rsidR="00F703DA" w:rsidRPr="00390147" w:rsidRDefault="00F703DA">
                              <w:pPr>
                                <w:rPr>
                                  <w:rFonts w:ascii="Source Sans Pro Light" w:hAnsi="Source Sans Pro Light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49918C9" w14:textId="50CAC50D" w:rsidR="004050EB" w:rsidRDefault="004050EB" w:rsidP="00707885">
            <w:pPr>
              <w:pStyle w:val="Experience"/>
              <w:jc w:val="center"/>
            </w:pPr>
          </w:p>
          <w:p w14:paraId="199BC8D5" w14:textId="0218C456" w:rsidR="00BC1F8B" w:rsidRDefault="00707885" w:rsidP="00707885">
            <w:pPr>
              <w:pStyle w:val="Experienc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3E0CBC3C" wp14:editId="6AB83CB0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1159510</wp:posOffset>
                      </wp:positionV>
                      <wp:extent cx="2400300" cy="45720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03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DE7ED1" w14:textId="56333356" w:rsidR="009C7F16" w:rsidRPr="00390147" w:rsidRDefault="009C7F16" w:rsidP="00707885">
                                  <w:pPr>
                                    <w:pStyle w:val="Header"/>
                                    <w:jc w:val="center"/>
                                    <w:rPr>
                                      <w:rFonts w:ascii="Source Sans Pro Light" w:hAnsi="Source Sans Pro Light"/>
                                    </w:rPr>
                                  </w:pPr>
                                  <w:r w:rsidRPr="00390147">
                                    <w:rPr>
                                      <w:rFonts w:ascii="Source Sans Pro Light" w:hAnsi="Source Sans Pro Light"/>
                                    </w:rPr>
                                    <w:t>Silver Eagle</w:t>
                                  </w:r>
                                  <w:r w:rsidR="00707885" w:rsidRPr="00390147">
                                    <w:rPr>
                                      <w:rFonts w:ascii="Source Sans Pro Light" w:hAnsi="Source Sans Pro Light"/>
                                    </w:rPr>
                                    <w:t xml:space="preserve"> - </w:t>
                                  </w:r>
                                  <w:r w:rsidRPr="00390147">
                                    <w:rPr>
                                      <w:rFonts w:ascii="Source Sans Pro Light" w:hAnsi="Source Sans Pro Light"/>
                                    </w:rPr>
                                    <w:t>Award for Academic performance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CBC3C" id="Text Box 34" o:spid="_x0000_s1030" type="#_x0000_t202" style="position:absolute;left:0;text-align:left;margin-left:54.55pt;margin-top:91.3pt;width:189pt;height:36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" filled="f" stroked="f" strokeweight=".5pt">
                      <v:textbox>
                        <w:txbxContent>
                          <w:p w14:paraId="08DE7ED1" w14:textId="56333356" w:rsidR="009C7F16" w:rsidRPr="00390147" w:rsidRDefault="009C7F16" w:rsidP="00707885">
                            <w:pPr>
                              <w:pStyle w:val="Header"/>
                              <w:jc w:val="center"/>
                              <w:rPr>
                                <w:rFonts w:ascii="Source Sans Pro Light" w:hAnsi="Source Sans Pro Light"/>
                              </w:rPr>
                            </w:pPr>
                            <w:r w:rsidRPr="00390147">
                              <w:rPr>
                                <w:rFonts w:ascii="Source Sans Pro Light" w:hAnsi="Source Sans Pro Light"/>
                              </w:rPr>
                              <w:t>Silver Eagle</w:t>
                            </w:r>
                            <w:r w:rsidR="00707885" w:rsidRPr="00390147">
                              <w:rPr>
                                <w:rFonts w:ascii="Source Sans Pro Light" w:hAnsi="Source Sans Pro Light"/>
                              </w:rPr>
                              <w:t xml:space="preserve"> - </w:t>
                            </w:r>
                            <w:r w:rsidRPr="00390147">
                              <w:rPr>
                                <w:rFonts w:ascii="Source Sans Pro Light" w:hAnsi="Source Sans Pro Light"/>
                              </w:rPr>
                              <w:t>Award for Academic performance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50888B13" wp14:editId="48D0E587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464185</wp:posOffset>
                      </wp:positionV>
                      <wp:extent cx="2809875" cy="45720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987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5260C9" w14:textId="6BE16CD9" w:rsidR="009C7F16" w:rsidRPr="00390147" w:rsidRDefault="00BC1F8B" w:rsidP="00707885">
                                  <w:pPr>
                                    <w:jc w:val="center"/>
                                    <w:rPr>
                                      <w:rFonts w:ascii="Source Sans Pro Light" w:hAnsi="Source Sans Pro Light"/>
                                    </w:rPr>
                                  </w:pPr>
                                  <w:r w:rsidRPr="00390147">
                                    <w:rPr>
                                      <w:rFonts w:ascii="Source Sans Pro Light" w:hAnsi="Source Sans Pro Light"/>
                                    </w:rPr>
                                    <w:t>Lights Technician for School Play &amp; Musical</w:t>
                                  </w:r>
                                </w:p>
                                <w:p w14:paraId="734105E7" w14:textId="713579C4" w:rsidR="00BC1F8B" w:rsidRPr="00390147" w:rsidRDefault="00BC1F8B" w:rsidP="00707885">
                                  <w:pPr>
                                    <w:jc w:val="center"/>
                                    <w:rPr>
                                      <w:rFonts w:ascii="Source Sans Pro Light" w:hAnsi="Source Sans Pro Light"/>
                                    </w:rPr>
                                  </w:pPr>
                                  <w:r w:rsidRPr="00390147">
                                    <w:rPr>
                                      <w:rFonts w:ascii="Source Sans Pro Light" w:hAnsi="Source Sans Pro Light"/>
                                    </w:rPr>
                                    <w:t>TSA (Technology Student Association)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88B13" id="Text Box 32" o:spid="_x0000_s1031" type="#_x0000_t202" style="position:absolute;left:0;text-align:left;margin-left:40.3pt;margin-top:36.55pt;width:221.25pt;height:36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" filled="f" stroked="f" strokeweight=".5pt">
                      <v:textbox>
                        <w:txbxContent>
                          <w:p w14:paraId="1F5260C9" w14:textId="6BE16CD9" w:rsidR="009C7F16" w:rsidRPr="00390147" w:rsidRDefault="00BC1F8B" w:rsidP="00707885">
                            <w:pPr>
                              <w:jc w:val="center"/>
                              <w:rPr>
                                <w:rFonts w:ascii="Source Sans Pro Light" w:hAnsi="Source Sans Pro Light"/>
                              </w:rPr>
                            </w:pPr>
                            <w:r w:rsidRPr="00390147">
                              <w:rPr>
                                <w:rFonts w:ascii="Source Sans Pro Light" w:hAnsi="Source Sans Pro Light"/>
                              </w:rPr>
                              <w:t>Lights Technician for School Play &amp; Musical</w:t>
                            </w:r>
                          </w:p>
                          <w:p w14:paraId="734105E7" w14:textId="713579C4" w:rsidR="00BC1F8B" w:rsidRPr="00390147" w:rsidRDefault="00BC1F8B" w:rsidP="00707885">
                            <w:pPr>
                              <w:jc w:val="center"/>
                              <w:rPr>
                                <w:rFonts w:ascii="Source Sans Pro Light" w:hAnsi="Source Sans Pro Light"/>
                              </w:rPr>
                            </w:pPr>
                            <w:r w:rsidRPr="00390147">
                              <w:rPr>
                                <w:rFonts w:ascii="Source Sans Pro Light" w:hAnsi="Source Sans Pro Light"/>
                              </w:rPr>
                              <w:t>TSA (Technology Student Association)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40A0A646" wp14:editId="7ACA955C">
                      <wp:simplePos x="0" y="0"/>
                      <wp:positionH relativeFrom="column">
                        <wp:posOffset>1640840</wp:posOffset>
                      </wp:positionH>
                      <wp:positionV relativeFrom="paragraph">
                        <wp:posOffset>245110</wp:posOffset>
                      </wp:positionV>
                      <wp:extent cx="533400" cy="24765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3D3A15" w14:textId="6240E50E" w:rsidR="00BC1F8B" w:rsidRPr="00390147" w:rsidRDefault="00BC1F8B">
                                  <w:pPr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390147">
                                    <w:rPr>
                                      <w:sz w:val="22"/>
                                      <w:szCs w:val="20"/>
                                    </w:rPr>
                                    <w:t>Clubs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0A646" id="Text Box 31" o:spid="_x0000_s1032" type="#_x0000_t202" style="position:absolute;left:0;text-align:left;margin-left:129.2pt;margin-top:19.3pt;width:42pt;height:19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" filled="f" stroked="f" strokeweight=".5pt">
                      <v:textbox>
                        <w:txbxContent>
                          <w:p w14:paraId="123D3A15" w14:textId="6240E50E" w:rsidR="00BC1F8B" w:rsidRPr="00390147" w:rsidRDefault="00BC1F8B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390147">
                              <w:rPr>
                                <w:sz w:val="22"/>
                                <w:szCs w:val="20"/>
                              </w:rPr>
                              <w:t>Clubs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1CADBC" w14:textId="6443556A" w:rsidR="00BC1F8B" w:rsidRDefault="00BC1F8B" w:rsidP="00707885">
            <w:pPr>
              <w:pStyle w:val="Experience"/>
              <w:jc w:val="center"/>
            </w:pPr>
          </w:p>
          <w:p w14:paraId="13CF57E3" w14:textId="08F6FD0B" w:rsidR="00B84A42" w:rsidRDefault="00B84A42" w:rsidP="00707885">
            <w:pPr>
              <w:jc w:val="center"/>
            </w:pPr>
          </w:p>
          <w:p w14:paraId="379CD5A4" w14:textId="2F42BE3A" w:rsidR="00BC1F8B" w:rsidRDefault="00390147" w:rsidP="0070788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2FF31211" wp14:editId="472957F5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122555</wp:posOffset>
                      </wp:positionV>
                      <wp:extent cx="659130" cy="28702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13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AC1C8D" w14:textId="5380C434" w:rsidR="00BC1F8B" w:rsidRPr="00390147" w:rsidRDefault="00BC1F8B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0"/>
                                    </w:rPr>
                                  </w:pPr>
                                  <w:r w:rsidRPr="00390147">
                                    <w:rPr>
                                      <w:sz w:val="22"/>
                                      <w:szCs w:val="20"/>
                                    </w:rPr>
                                    <w:t>Awards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31211" id="Text Box 33" o:spid="_x0000_s1033" type="#_x0000_t202" style="position:absolute;left:0;text-align:left;margin-left:125.6pt;margin-top:9.65pt;width:51.9pt;height:22.6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" filled="f" stroked="f" strokeweight=".5pt">
                      <v:textbox>
                        <w:txbxContent>
                          <w:p w14:paraId="32AC1C8D" w14:textId="5380C434" w:rsidR="00BC1F8B" w:rsidRPr="00390147" w:rsidRDefault="00BC1F8B">
                            <w:pP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390147">
                              <w:rPr>
                                <w:sz w:val="22"/>
                                <w:szCs w:val="20"/>
                              </w:rPr>
                              <w:t>Awards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BE0DC5" w14:textId="31D92C84" w:rsidR="00BC1F8B" w:rsidRDefault="00BC1F8B" w:rsidP="00707885">
            <w:pPr>
              <w:jc w:val="center"/>
            </w:pPr>
          </w:p>
          <w:p w14:paraId="05F30DDE" w14:textId="09786685" w:rsidR="00BC1F8B" w:rsidRDefault="00BC1F8B" w:rsidP="00707885">
            <w:pPr>
              <w:jc w:val="center"/>
            </w:pPr>
          </w:p>
          <w:p w14:paraId="1F309136" w14:textId="5FC2A555" w:rsidR="00BC1F8B" w:rsidRDefault="00BC1F8B" w:rsidP="00707885">
            <w:pPr>
              <w:jc w:val="center"/>
            </w:pPr>
          </w:p>
          <w:p w14:paraId="3CAD237B" w14:textId="0FF1C6C3" w:rsidR="00BC1F8B" w:rsidRDefault="00BC1F8B" w:rsidP="00707885"/>
          <w:p w14:paraId="3F368DA8" w14:textId="67D2B9B3" w:rsidR="00B84A42" w:rsidRDefault="00BC1F8B" w:rsidP="0070788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172D13F" wp14:editId="093D9301">
                      <wp:extent cx="3684905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D7F20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70AD8D9" w14:textId="4A0B592D" w:rsidR="00BC1F8B" w:rsidRDefault="00BC1F8B" w:rsidP="00707885">
            <w:pPr>
              <w:jc w:val="center"/>
            </w:pPr>
          </w:p>
          <w:p w14:paraId="20808E3D" w14:textId="35B72121" w:rsidR="00B84A42" w:rsidRPr="00390147" w:rsidRDefault="00B84A42" w:rsidP="00707885">
            <w:pPr>
              <w:pStyle w:val="Heading3"/>
              <w:jc w:val="center"/>
              <w:rPr>
                <w:rFonts w:asciiTheme="minorHAnsi" w:hAnsiTheme="minorHAnsi"/>
                <w:b/>
                <w:bCs/>
              </w:rPr>
            </w:pPr>
            <w:r w:rsidRPr="00390147">
              <w:rPr>
                <w:rFonts w:asciiTheme="minorHAnsi" w:hAnsiTheme="minorHAnsi"/>
                <w:b/>
                <w:bCs/>
              </w:rPr>
              <w:t xml:space="preserve">Berks Career and Technology Center | </w:t>
            </w:r>
            <w:r w:rsidR="00C828A2" w:rsidRPr="00390147">
              <w:rPr>
                <w:rFonts w:asciiTheme="minorHAnsi" w:hAnsiTheme="minorHAnsi"/>
                <w:b/>
                <w:bCs/>
              </w:rPr>
              <w:t>Leesport PA</w:t>
            </w:r>
          </w:p>
          <w:p w14:paraId="7EDD908D" w14:textId="4F9D14F9" w:rsidR="00B84A42" w:rsidRDefault="009C5869" w:rsidP="00707885">
            <w:pPr>
              <w:pStyle w:val="Experienc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12039F64" wp14:editId="19A45244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258445</wp:posOffset>
                      </wp:positionV>
                      <wp:extent cx="1504950" cy="26670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9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E6FD8A" w14:textId="08034FE5" w:rsidR="00F703DA" w:rsidRPr="00390147" w:rsidRDefault="00F703DA" w:rsidP="00F703DA">
                                  <w:pPr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390147">
                                    <w:rPr>
                                      <w:sz w:val="22"/>
                                      <w:szCs w:val="20"/>
                                    </w:rPr>
                                    <w:t>Relevant Course 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39F64" id="Text Box 28" o:spid="_x0000_s1034" type="#_x0000_t202" style="position:absolute;left:0;text-align:left;margin-left:96.15pt;margin-top:20.35pt;width:118.5pt;height:2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KrGgIAADM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" filled="f" stroked="f" strokeweight=".5pt">
                      <v:textbox>
                        <w:txbxContent>
                          <w:p w14:paraId="65E6FD8A" w14:textId="08034FE5" w:rsidR="00F703DA" w:rsidRPr="00390147" w:rsidRDefault="00F703DA" w:rsidP="00F703DA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390147">
                              <w:rPr>
                                <w:sz w:val="22"/>
                                <w:szCs w:val="20"/>
                              </w:rPr>
                              <w:t>Relevant Course Work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4A42">
              <w:t xml:space="preserve">2023 - </w:t>
            </w:r>
            <w:r w:rsidR="004050EB">
              <w:t>Present</w:t>
            </w:r>
          </w:p>
          <w:p w14:paraId="616FFE6D" w14:textId="7B7B9D89" w:rsidR="00B84A42" w:rsidRDefault="00B84A42" w:rsidP="00707885">
            <w:pPr>
              <w:jc w:val="center"/>
            </w:pPr>
          </w:p>
          <w:p w14:paraId="73A9F015" w14:textId="77D4EEEB" w:rsidR="00F703DA" w:rsidRDefault="009C5869" w:rsidP="00707885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5" behindDoc="0" locked="0" layoutInCell="1" allowOverlap="1" wp14:anchorId="3EDEB405" wp14:editId="4FF4BB84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73025</wp:posOffset>
                      </wp:positionV>
                      <wp:extent cx="2686050" cy="1228725"/>
                      <wp:effectExtent l="0" t="0" r="0" b="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6050" cy="1228725"/>
                                <a:chOff x="0" y="0"/>
                                <a:chExt cx="2686050" cy="1228725"/>
                              </a:xfrm>
                            </wpg:grpSpPr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0" y="0"/>
                                  <a:ext cx="1524000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7A4CB5" w14:textId="77777777" w:rsidR="00F703DA" w:rsidRPr="00390147" w:rsidRDefault="00F703DA" w:rsidP="00F703D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rFonts w:ascii="Source Sans Pro Light" w:hAnsi="Source Sans Pro Light"/>
                                      </w:rPr>
                                    </w:pPr>
                                    <w:r w:rsidRPr="00390147">
                                      <w:rPr>
                                        <w:rFonts w:ascii="Source Sans Pro Light" w:hAnsi="Source Sans Pro Light"/>
                                      </w:rPr>
                                      <w:t>Information Technology</w:t>
                                    </w:r>
                                  </w:p>
                                  <w:p w14:paraId="521DA895" w14:textId="3A7AF0F2" w:rsidR="00F703DA" w:rsidRPr="00390147" w:rsidRDefault="00F703DA" w:rsidP="00F703D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rFonts w:ascii="Source Sans Pro Light" w:hAnsi="Source Sans Pro Light"/>
                                      </w:rPr>
                                    </w:pPr>
                                    <w:r w:rsidRPr="00390147">
                                      <w:rPr>
                                        <w:rFonts w:ascii="Source Sans Pro Light" w:hAnsi="Source Sans Pro Light"/>
                                      </w:rPr>
                                      <w:t>Programing in a variety of languages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162050" y="9525"/>
                                  <a:ext cx="1524000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33283A" w14:textId="446DEE3D" w:rsidR="00F703DA" w:rsidRPr="00390147" w:rsidRDefault="00F703DA" w:rsidP="00F703DA">
                                    <w:pPr>
                                      <w:pStyle w:val="Header"/>
                                      <w:numPr>
                                        <w:ilvl w:val="0"/>
                                        <w:numId w:val="2"/>
                                      </w:numPr>
                                      <w:rPr>
                                        <w:rFonts w:ascii="Source Sans Pro Light" w:hAnsi="Source Sans Pro Light"/>
                                      </w:rPr>
                                    </w:pPr>
                                    <w:r w:rsidRPr="00390147">
                                      <w:rPr>
                                        <w:rFonts w:ascii="Source Sans Pro Light" w:hAnsi="Source Sans Pro Light"/>
                                      </w:rPr>
                                      <w:t>Cyber Security</w:t>
                                    </w:r>
                                  </w:p>
                                  <w:p w14:paraId="3F9B19F4" w14:textId="4E47D156" w:rsidR="00F703DA" w:rsidRPr="00390147" w:rsidRDefault="00F703DA" w:rsidP="00F703DA">
                                    <w:pPr>
                                      <w:pStyle w:val="Header"/>
                                      <w:numPr>
                                        <w:ilvl w:val="0"/>
                                        <w:numId w:val="2"/>
                                      </w:numPr>
                                      <w:rPr>
                                        <w:rFonts w:ascii="Source Sans Pro Light" w:hAnsi="Source Sans Pro Light"/>
                                      </w:rPr>
                                    </w:pPr>
                                    <w:r w:rsidRPr="00390147">
                                      <w:rPr>
                                        <w:rFonts w:ascii="Source Sans Pro Light" w:hAnsi="Source Sans Pro Light"/>
                                      </w:rPr>
                                      <w:t>Microsoft 365</w:t>
                                    </w:r>
                                  </w:p>
                                  <w:p w14:paraId="3436BC5D" w14:textId="06ECB1D3" w:rsidR="00BC1F8B" w:rsidRPr="00390147" w:rsidRDefault="00BC1F8B" w:rsidP="00F703DA">
                                    <w:pPr>
                                      <w:pStyle w:val="Header"/>
                                      <w:numPr>
                                        <w:ilvl w:val="0"/>
                                        <w:numId w:val="2"/>
                                      </w:numPr>
                                      <w:rPr>
                                        <w:rFonts w:ascii="Source Sans Pro Light" w:hAnsi="Source Sans Pro Light"/>
                                      </w:rPr>
                                    </w:pPr>
                                    <w:r w:rsidRPr="00390147">
                                      <w:rPr>
                                        <w:rFonts w:ascii="Source Sans Pro Light" w:hAnsi="Source Sans Pro Light"/>
                                      </w:rPr>
                                      <w:t>Web design</w:t>
                                    </w:r>
                                  </w:p>
                                  <w:p w14:paraId="3C3F7A29" w14:textId="77777777" w:rsidR="00F703DA" w:rsidRPr="00390147" w:rsidRDefault="00F703DA" w:rsidP="00F703DA">
                                    <w:pPr>
                                      <w:rPr>
                                        <w:rFonts w:ascii="Source Sans Pro Light" w:hAnsi="Source Sans Pro Light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DEB405" id="Group 37" o:spid="_x0000_s1035" style="position:absolute;left:0;text-align:left;margin-left:48.9pt;margin-top:5.75pt;width:211.5pt;height:96.75pt;z-index:251658245;mso-width-relative:margin;mso-height-relative:margin" coordsize="26860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">
                      <v:shape id="Text Box 27" o:spid="_x0000_s1036" type="#_x0000_t202" style="position:absolute;width:15240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197A4CB5" w14:textId="77777777" w:rsidR="00F703DA" w:rsidRPr="00390147" w:rsidRDefault="00F703DA" w:rsidP="00F703D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Source Sans Pro Light" w:hAnsi="Source Sans Pro Light"/>
                                </w:rPr>
                              </w:pPr>
                              <w:r w:rsidRPr="00390147">
                                <w:rPr>
                                  <w:rFonts w:ascii="Source Sans Pro Light" w:hAnsi="Source Sans Pro Light"/>
                                </w:rPr>
                                <w:t>Information Technology</w:t>
                              </w:r>
                            </w:p>
                            <w:p w14:paraId="521DA895" w14:textId="3A7AF0F2" w:rsidR="00F703DA" w:rsidRPr="00390147" w:rsidRDefault="00F703DA" w:rsidP="00F703D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Source Sans Pro Light" w:hAnsi="Source Sans Pro Light"/>
                                </w:rPr>
                              </w:pPr>
                              <w:r w:rsidRPr="00390147">
                                <w:rPr>
                                  <w:rFonts w:ascii="Source Sans Pro Light" w:hAnsi="Source Sans Pro Light"/>
                                </w:rPr>
                                <w:t>Programing in a variety of languages</w:t>
                              </w:r>
                            </w:p>
                          </w:txbxContent>
                        </v:textbox>
                      </v:shape>
                      <v:shape id="Text Box 29" o:spid="_x0000_s1037" type="#_x0000_t202" style="position:absolute;left:11620;top:95;width:15240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14:paraId="4233283A" w14:textId="446DEE3D" w:rsidR="00F703DA" w:rsidRPr="00390147" w:rsidRDefault="00F703DA" w:rsidP="00F703DA">
                              <w:pPr>
                                <w:pStyle w:val="Header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ource Sans Pro Light" w:hAnsi="Source Sans Pro Light"/>
                                </w:rPr>
                              </w:pPr>
                              <w:r w:rsidRPr="00390147">
                                <w:rPr>
                                  <w:rFonts w:ascii="Source Sans Pro Light" w:hAnsi="Source Sans Pro Light"/>
                                </w:rPr>
                                <w:t>Cyber Security</w:t>
                              </w:r>
                            </w:p>
                            <w:p w14:paraId="3F9B19F4" w14:textId="4E47D156" w:rsidR="00F703DA" w:rsidRPr="00390147" w:rsidRDefault="00F703DA" w:rsidP="00F703DA">
                              <w:pPr>
                                <w:pStyle w:val="Header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ource Sans Pro Light" w:hAnsi="Source Sans Pro Light"/>
                                </w:rPr>
                              </w:pPr>
                              <w:r w:rsidRPr="00390147">
                                <w:rPr>
                                  <w:rFonts w:ascii="Source Sans Pro Light" w:hAnsi="Source Sans Pro Light"/>
                                </w:rPr>
                                <w:t>Microsoft 365</w:t>
                              </w:r>
                            </w:p>
                            <w:p w14:paraId="3436BC5D" w14:textId="06ECB1D3" w:rsidR="00BC1F8B" w:rsidRPr="00390147" w:rsidRDefault="00BC1F8B" w:rsidP="00F703DA">
                              <w:pPr>
                                <w:pStyle w:val="Header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ource Sans Pro Light" w:hAnsi="Source Sans Pro Light"/>
                                </w:rPr>
                              </w:pPr>
                              <w:r w:rsidRPr="00390147">
                                <w:rPr>
                                  <w:rFonts w:ascii="Source Sans Pro Light" w:hAnsi="Source Sans Pro Light"/>
                                </w:rPr>
                                <w:t>Web design</w:t>
                              </w:r>
                            </w:p>
                            <w:p w14:paraId="3C3F7A29" w14:textId="77777777" w:rsidR="00F703DA" w:rsidRPr="00390147" w:rsidRDefault="00F703DA" w:rsidP="00F703DA">
                              <w:pPr>
                                <w:rPr>
                                  <w:rFonts w:ascii="Source Sans Pro Light" w:hAnsi="Source Sans Pro Light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13BE943" w14:textId="4945E353" w:rsidR="00F703DA" w:rsidRDefault="00F703DA" w:rsidP="00707885">
            <w:pPr>
              <w:jc w:val="center"/>
            </w:pPr>
          </w:p>
          <w:p w14:paraId="541D2682" w14:textId="23B82A72" w:rsidR="00F703DA" w:rsidRDefault="00F703DA" w:rsidP="00707885">
            <w:pPr>
              <w:jc w:val="center"/>
            </w:pPr>
          </w:p>
          <w:p w14:paraId="4F71B8E9" w14:textId="4A30EA6E" w:rsidR="00F703DA" w:rsidRDefault="00F703DA" w:rsidP="00707885">
            <w:pPr>
              <w:jc w:val="center"/>
            </w:pPr>
          </w:p>
          <w:p w14:paraId="519E4BAA" w14:textId="48B77D98" w:rsidR="009C5869" w:rsidRDefault="009C5869" w:rsidP="00707885">
            <w:pPr>
              <w:jc w:val="center"/>
            </w:pPr>
          </w:p>
          <w:p w14:paraId="49FE5C21" w14:textId="77777777" w:rsidR="00BC1F8B" w:rsidRPr="008247DC" w:rsidRDefault="00BC1F8B" w:rsidP="009462E7"/>
          <w:p w14:paraId="668B9BC7" w14:textId="1A511660" w:rsidR="0007266C" w:rsidRPr="00173B36" w:rsidRDefault="0007266C" w:rsidP="00707885">
            <w:pPr>
              <w:jc w:val="center"/>
            </w:pPr>
          </w:p>
        </w:tc>
      </w:tr>
    </w:tbl>
    <w:p w14:paraId="12B9C9D5" w14:textId="1F4CB278" w:rsidR="00C828A2" w:rsidRDefault="00C828A2" w:rsidP="00355D85"/>
    <w:p w14:paraId="5C67741F" w14:textId="07DEA188" w:rsidR="009C5869" w:rsidRDefault="009C5869" w:rsidP="00355D85"/>
    <w:p w14:paraId="02E790D6" w14:textId="77FBF7D9" w:rsidR="009C5869" w:rsidRDefault="009C5869" w:rsidP="00355D85"/>
    <w:p w14:paraId="4E1E26DA" w14:textId="77777777" w:rsidR="009C5869" w:rsidRDefault="009C5869" w:rsidP="00355D85"/>
    <w:p w14:paraId="1101FACD" w14:textId="13FF5075" w:rsidR="004050EB" w:rsidRDefault="004050EB" w:rsidP="00355D85"/>
    <w:p w14:paraId="44BE6501" w14:textId="0BD93C66" w:rsidR="004050EB" w:rsidRDefault="004050EB" w:rsidP="00355D85"/>
    <w:p w14:paraId="69C747B0" w14:textId="1D161377" w:rsidR="009462E7" w:rsidRDefault="009462E7" w:rsidP="00355D85"/>
    <w:p w14:paraId="72F57E9D" w14:textId="7C7A3A92" w:rsidR="009462E7" w:rsidRDefault="009462E7" w:rsidP="00355D85"/>
    <w:p w14:paraId="4479AB6E" w14:textId="065636C9" w:rsidR="004050EB" w:rsidRDefault="00B570E7" w:rsidP="00355D85">
      <w:r w:rsidRPr="00B570E7">
        <w:lastRenderedPageBreak/>
        <w:drawing>
          <wp:anchor distT="0" distB="0" distL="114300" distR="114300" simplePos="0" relativeHeight="251660308" behindDoc="0" locked="0" layoutInCell="1" allowOverlap="1" wp14:anchorId="20827925" wp14:editId="3D036176">
            <wp:simplePos x="0" y="0"/>
            <wp:positionH relativeFrom="column">
              <wp:posOffset>240472</wp:posOffset>
            </wp:positionH>
            <wp:positionV relativeFrom="page">
              <wp:posOffset>347677</wp:posOffset>
            </wp:positionV>
            <wp:extent cx="2192020" cy="3752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F84">
        <w:rPr>
          <w:noProof/>
        </w:rPr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674DB097" wp14:editId="66FBED3E">
                <wp:simplePos x="0" y="0"/>
                <wp:positionH relativeFrom="column">
                  <wp:posOffset>2794236</wp:posOffset>
                </wp:positionH>
                <wp:positionV relativeFrom="paragraph">
                  <wp:posOffset>5316</wp:posOffset>
                </wp:positionV>
                <wp:extent cx="4552950" cy="3895725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3895725"/>
                          <a:chOff x="0" y="0"/>
                          <a:chExt cx="4552950" cy="389572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4552950" cy="3895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AD29D" w14:textId="77777777" w:rsidR="004050EB" w:rsidRDefault="00000000" w:rsidP="009462E7">
                              <w:pPr>
                                <w:pStyle w:val="Heading2"/>
                                <w:jc w:val="center"/>
                              </w:pPr>
                              <w:sdt>
                                <w:sdtPr>
                                  <w:id w:val="757180393"/>
                                  <w:placeholder>
                                    <w:docPart w:val="1005FBFB6444430AB7971CB2CA2AF343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r w:rsidR="004050EB" w:rsidRPr="000F7D04">
                                    <w:t>Experience</w:t>
                                  </w:r>
                                </w:sdtContent>
                              </w:sdt>
                            </w:p>
                            <w:p w14:paraId="341AA857" w14:textId="77777777" w:rsidR="009462E7" w:rsidRPr="00A13C98" w:rsidRDefault="009462E7" w:rsidP="00A13C98">
                              <w:pPr>
                                <w:pStyle w:val="Experience"/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A13C98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Crew Member and CSR</w:t>
                              </w:r>
                            </w:p>
                            <w:p w14:paraId="7113CAE8" w14:textId="6852307A" w:rsidR="009462E7" w:rsidRPr="00390147" w:rsidRDefault="009462E7" w:rsidP="00A13C98">
                              <w:pPr>
                                <w:pStyle w:val="Experience"/>
                                <w:spacing w:before="60" w:after="12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390147">
                                <w:rPr>
                                  <w:i/>
                                  <w:iCs/>
                                </w:rPr>
                                <w:t>November 2023 | Present</w:t>
                              </w:r>
                            </w:p>
                            <w:p w14:paraId="5B42A5E3" w14:textId="0ACB6D34" w:rsidR="004050EB" w:rsidRPr="00390147" w:rsidRDefault="004050EB" w:rsidP="009462E7">
                              <w:pPr>
                                <w:pStyle w:val="Experience"/>
                                <w:jc w:val="center"/>
                                <w:rPr>
                                  <w:rFonts w:ascii="Source Sans Pro Light" w:hAnsi="Source Sans Pro Light"/>
                                </w:rPr>
                              </w:pPr>
                              <w:r w:rsidRPr="00390147">
                                <w:rPr>
                                  <w:rFonts w:ascii="Source Sans Pro Light" w:hAnsi="Source Sans Pro Light"/>
                                </w:rPr>
                                <w:t>I take pizza orders over the phone and in person, as well as make subs, sandwiches, salads, and individual pizza slices. I build pizza boxes, restock the fridge, and refill food ingredients. I clean and close the store often, as well as bus tables when we get busy.</w:t>
                              </w:r>
                            </w:p>
                            <w:p w14:paraId="392925AE" w14:textId="77777777" w:rsidR="00A13C98" w:rsidRPr="00A13C98" w:rsidRDefault="00A13C98" w:rsidP="00A13C98">
                              <w:pPr>
                                <w:pStyle w:val="Experience"/>
                                <w:spacing w:after="0"/>
                                <w:jc w:val="center"/>
                              </w:pPr>
                            </w:p>
                            <w:p w14:paraId="6BC583B5" w14:textId="1F68B738" w:rsidR="00A13C98" w:rsidRPr="00A13C98" w:rsidRDefault="00A13C98" w:rsidP="00A13C98">
                              <w:pPr>
                                <w:pStyle w:val="Experience"/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0"/>
                                </w:rPr>
                              </w:pPr>
                              <w:r w:rsidRPr="00A13C98">
                                <w:rPr>
                                  <w:b/>
                                  <w:bCs/>
                                  <w:sz w:val="22"/>
                                  <w:szCs w:val="20"/>
                                </w:rPr>
                                <w:t>Car Audio Installation Technician &amp; Website Manager (Apprentice)</w:t>
                              </w:r>
                            </w:p>
                            <w:p w14:paraId="0F49B511" w14:textId="5159AA72" w:rsidR="00A13C98" w:rsidRPr="00390147" w:rsidRDefault="00A13C98" w:rsidP="00A13C98">
                              <w:pPr>
                                <w:pStyle w:val="Experience"/>
                                <w:spacing w:before="60" w:after="12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390147">
                                <w:rPr>
                                  <w:i/>
                                  <w:iCs/>
                                </w:rPr>
                                <w:t>April 2022 | November 2023</w:t>
                              </w:r>
                            </w:p>
                            <w:p w14:paraId="20E538A9" w14:textId="37139ADC" w:rsidR="009462E7" w:rsidRPr="00390147" w:rsidRDefault="004050EB" w:rsidP="00A13C98">
                              <w:pPr>
                                <w:pStyle w:val="Heading3"/>
                                <w:jc w:val="center"/>
                              </w:pPr>
                              <w:r w:rsidRPr="00390147">
                                <w:t xml:space="preserve">My duties include but are not limited to: Managing Inventory, Car Audio Installation, Website Development, Sales, Customer Service, Social Media Management </w:t>
                              </w:r>
                            </w:p>
                            <w:p w14:paraId="0628C1BE" w14:textId="77777777" w:rsidR="00A13C98" w:rsidRPr="00A13C98" w:rsidRDefault="00A13C98" w:rsidP="00A13C98"/>
                            <w:p w14:paraId="4726139F" w14:textId="0B92E4C9" w:rsidR="00C828A2" w:rsidRDefault="00A13C98" w:rsidP="00A13C98">
                              <w:pPr>
                                <w:pStyle w:val="Heading3"/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A13C98">
                                <w:rPr>
                                  <w:rFonts w:asciiTheme="minorHAns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Landscaper | School House Landscaping LLC</w:t>
                              </w:r>
                            </w:p>
                            <w:p w14:paraId="1D5F9D0F" w14:textId="0FA4F6D1" w:rsidR="00A13C98" w:rsidRPr="00390147" w:rsidRDefault="00A13C98" w:rsidP="00A13C98">
                              <w:pPr>
                                <w:spacing w:before="60" w:after="12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390147">
                                <w:rPr>
                                  <w:i/>
                                  <w:iCs/>
                                </w:rPr>
                                <w:t>July 2021 | August 2022</w:t>
                              </w:r>
                            </w:p>
                            <w:p w14:paraId="10809911" w14:textId="4A66BF51" w:rsidR="00C828A2" w:rsidRPr="00390147" w:rsidRDefault="00C828A2" w:rsidP="009462E7">
                              <w:pPr>
                                <w:jc w:val="center"/>
                                <w:rPr>
                                  <w:rFonts w:ascii="Source Sans Pro Light" w:hAnsi="Source Sans Pro Light"/>
                                </w:rPr>
                              </w:pPr>
                              <w:r w:rsidRPr="00390147">
                                <w:rPr>
                                  <w:rFonts w:ascii="Source Sans Pro Light" w:hAnsi="Source Sans Pro Light"/>
                                </w:rPr>
                                <w:t>Assigned Multiple lawns to complete, which include mowing, mulching, trimming, weeding, edging, landscaping.</w:t>
                              </w:r>
                            </w:p>
                            <w:p w14:paraId="75CA65E8" w14:textId="77777777" w:rsidR="00C828A2" w:rsidRDefault="00C828A2" w:rsidP="009462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1509824" y="297712"/>
                            <a:ext cx="1567815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16958" y="1626782"/>
                            <a:ext cx="432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16958" y="2711303"/>
                            <a:ext cx="432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DB097" id="Group 63" o:spid="_x0000_s1038" style="position:absolute;margin-left:220pt;margin-top:.4pt;width:358.5pt;height:306.75pt;z-index:251658250" coordsize="45529,38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">
                <v:shape id="Text Box 11" o:spid="_x0000_s1039" type="#_x0000_t202" style="position:absolute;width:45529;height:38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2E6AD29D" w14:textId="77777777" w:rsidR="004050EB" w:rsidRDefault="00000000" w:rsidP="009462E7">
                        <w:pPr>
                          <w:pStyle w:val="Heading2"/>
                          <w:jc w:val="center"/>
                        </w:pPr>
                        <w:sdt>
                          <w:sdtPr>
                            <w:id w:val="757180393"/>
                            <w:placeholder>
                              <w:docPart w:val="1005FBFB6444430AB7971CB2CA2AF343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="004050EB" w:rsidRPr="000F7D04">
                              <w:t>Experience</w:t>
                            </w:r>
                          </w:sdtContent>
                        </w:sdt>
                      </w:p>
                      <w:p w14:paraId="341AA857" w14:textId="77777777" w:rsidR="009462E7" w:rsidRPr="00A13C98" w:rsidRDefault="009462E7" w:rsidP="00A13C98">
                        <w:pPr>
                          <w:pStyle w:val="Experience"/>
                          <w:spacing w:after="0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A13C98">
                          <w:rPr>
                            <w:b/>
                            <w:bCs/>
                            <w:sz w:val="22"/>
                            <w:szCs w:val="22"/>
                          </w:rPr>
                          <w:t>Crew Member and CSR</w:t>
                        </w:r>
                      </w:p>
                      <w:p w14:paraId="7113CAE8" w14:textId="6852307A" w:rsidR="009462E7" w:rsidRPr="00390147" w:rsidRDefault="009462E7" w:rsidP="00A13C98">
                        <w:pPr>
                          <w:pStyle w:val="Experience"/>
                          <w:spacing w:before="60" w:after="120"/>
                          <w:jc w:val="center"/>
                          <w:rPr>
                            <w:i/>
                            <w:iCs/>
                          </w:rPr>
                        </w:pPr>
                        <w:r w:rsidRPr="00390147">
                          <w:rPr>
                            <w:i/>
                            <w:iCs/>
                          </w:rPr>
                          <w:t>November 2023 | Present</w:t>
                        </w:r>
                      </w:p>
                      <w:p w14:paraId="5B42A5E3" w14:textId="0ACB6D34" w:rsidR="004050EB" w:rsidRPr="00390147" w:rsidRDefault="004050EB" w:rsidP="009462E7">
                        <w:pPr>
                          <w:pStyle w:val="Experience"/>
                          <w:jc w:val="center"/>
                          <w:rPr>
                            <w:rFonts w:ascii="Source Sans Pro Light" w:hAnsi="Source Sans Pro Light"/>
                          </w:rPr>
                        </w:pPr>
                        <w:r w:rsidRPr="00390147">
                          <w:rPr>
                            <w:rFonts w:ascii="Source Sans Pro Light" w:hAnsi="Source Sans Pro Light"/>
                          </w:rPr>
                          <w:t>I take pizza orders over the phone and in person, as well as make subs, sandwiches, salads, and individual pizza slices. I build pizza boxes, restock the fridge, and refill food ingredients. I clean and close the store often, as well as bus tables when we get busy.</w:t>
                        </w:r>
                      </w:p>
                      <w:p w14:paraId="392925AE" w14:textId="77777777" w:rsidR="00A13C98" w:rsidRPr="00A13C98" w:rsidRDefault="00A13C98" w:rsidP="00A13C98">
                        <w:pPr>
                          <w:pStyle w:val="Experience"/>
                          <w:spacing w:after="0"/>
                          <w:jc w:val="center"/>
                        </w:pPr>
                      </w:p>
                      <w:p w14:paraId="6BC583B5" w14:textId="1F68B738" w:rsidR="00A13C98" w:rsidRPr="00A13C98" w:rsidRDefault="00A13C98" w:rsidP="00A13C98">
                        <w:pPr>
                          <w:pStyle w:val="Experience"/>
                          <w:spacing w:after="0"/>
                          <w:jc w:val="center"/>
                          <w:rPr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A13C98">
                          <w:rPr>
                            <w:b/>
                            <w:bCs/>
                            <w:sz w:val="22"/>
                            <w:szCs w:val="20"/>
                          </w:rPr>
                          <w:t>Car Audio Installation Technician &amp; Website Manager (Apprentice)</w:t>
                        </w:r>
                      </w:p>
                      <w:p w14:paraId="0F49B511" w14:textId="5159AA72" w:rsidR="00A13C98" w:rsidRPr="00390147" w:rsidRDefault="00A13C98" w:rsidP="00A13C98">
                        <w:pPr>
                          <w:pStyle w:val="Experience"/>
                          <w:spacing w:before="60" w:after="120"/>
                          <w:jc w:val="center"/>
                          <w:rPr>
                            <w:i/>
                            <w:iCs/>
                          </w:rPr>
                        </w:pPr>
                        <w:r w:rsidRPr="00390147">
                          <w:rPr>
                            <w:i/>
                            <w:iCs/>
                          </w:rPr>
                          <w:t>April 2022 | November 2023</w:t>
                        </w:r>
                      </w:p>
                      <w:p w14:paraId="20E538A9" w14:textId="37139ADC" w:rsidR="009462E7" w:rsidRPr="00390147" w:rsidRDefault="004050EB" w:rsidP="00A13C98">
                        <w:pPr>
                          <w:pStyle w:val="Heading3"/>
                          <w:jc w:val="center"/>
                        </w:pPr>
                        <w:r w:rsidRPr="00390147">
                          <w:t xml:space="preserve">My duties include but are not limited to: Managing Inventory, Car Audio Installation, Website Development, Sales, Customer Service, Social Media Management </w:t>
                        </w:r>
                      </w:p>
                      <w:p w14:paraId="0628C1BE" w14:textId="77777777" w:rsidR="00A13C98" w:rsidRPr="00A13C98" w:rsidRDefault="00A13C98" w:rsidP="00A13C98"/>
                      <w:p w14:paraId="4726139F" w14:textId="0B92E4C9" w:rsidR="00C828A2" w:rsidRDefault="00A13C98" w:rsidP="00A13C98">
                        <w:pPr>
                          <w:pStyle w:val="Heading3"/>
                          <w:spacing w:after="0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A13C98">
                          <w:rPr>
                            <w:rFonts w:asciiTheme="minorHAnsi" w:hAnsiTheme="minorHAnsi"/>
                            <w:b/>
                            <w:bCs/>
                            <w:sz w:val="22"/>
                            <w:szCs w:val="22"/>
                          </w:rPr>
                          <w:t>Landscaper | School House Landscaping LLC</w:t>
                        </w:r>
                      </w:p>
                      <w:p w14:paraId="1D5F9D0F" w14:textId="0FA4F6D1" w:rsidR="00A13C98" w:rsidRPr="00390147" w:rsidRDefault="00A13C98" w:rsidP="00A13C98">
                        <w:pPr>
                          <w:spacing w:before="60" w:after="120"/>
                          <w:jc w:val="center"/>
                          <w:rPr>
                            <w:i/>
                            <w:iCs/>
                          </w:rPr>
                        </w:pPr>
                        <w:r w:rsidRPr="00390147">
                          <w:rPr>
                            <w:i/>
                            <w:iCs/>
                          </w:rPr>
                          <w:t>July 2021 | August 2022</w:t>
                        </w:r>
                      </w:p>
                      <w:p w14:paraId="10809911" w14:textId="4A66BF51" w:rsidR="00C828A2" w:rsidRPr="00390147" w:rsidRDefault="00C828A2" w:rsidP="009462E7">
                        <w:pPr>
                          <w:jc w:val="center"/>
                          <w:rPr>
                            <w:rFonts w:ascii="Source Sans Pro Light" w:hAnsi="Source Sans Pro Light"/>
                          </w:rPr>
                        </w:pPr>
                        <w:r w:rsidRPr="00390147">
                          <w:rPr>
                            <w:rFonts w:ascii="Source Sans Pro Light" w:hAnsi="Source Sans Pro Light"/>
                          </w:rPr>
                          <w:t>Assigned Multiple lawns to complete, which include mowing, mulching, trimming, weeding, edging, landscaping.</w:t>
                        </w:r>
                      </w:p>
                      <w:p w14:paraId="75CA65E8" w14:textId="77777777" w:rsidR="00C828A2" w:rsidRDefault="00C828A2" w:rsidP="009462E7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38" o:spid="_x0000_s1040" style="position:absolute;flip:y;visibility:visible;mso-wrap-style:square" from="15098,2977" to="30776,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5e7697 [3204]" strokeweight=".5pt">
                  <v:stroke joinstyle="miter"/>
                </v:line>
                <v:line id="Straight Connector 39" o:spid="_x0000_s1041" style="position:absolute;visibility:visible;mso-wrap-style:square" from="1169,16267" to="44413,16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5e7697 [3204]" strokeweight=".5pt">
                  <v:stroke joinstyle="miter"/>
                </v:line>
                <v:line id="Straight Connector 40" o:spid="_x0000_s1042" style="position:absolute;visibility:visible;mso-wrap-style:square" from="1169,27113" to="44413,27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5e7697 [3204]" strokeweight=".5pt">
                  <v:stroke joinstyle="miter"/>
                </v:line>
              </v:group>
            </w:pict>
          </mc:Fallback>
        </mc:AlternateContent>
      </w:r>
      <w:r w:rsidR="00390147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2C403038" wp14:editId="6C459E10">
                <wp:simplePos x="0" y="0"/>
                <wp:positionH relativeFrom="page">
                  <wp:align>left</wp:align>
                </wp:positionH>
                <wp:positionV relativeFrom="paragraph">
                  <wp:posOffset>-431165</wp:posOffset>
                </wp:positionV>
                <wp:extent cx="2852420" cy="10249786"/>
                <wp:effectExtent l="0" t="0" r="5080" b="0"/>
                <wp:wrapNone/>
                <wp:docPr id="19" name="Rectangle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102497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C08F" id="Rectangle 19" o:spid="_x0000_s1026" alt="&quot;&quot;" style="position:absolute;margin-left:0;margin-top:-33.95pt;width:224.6pt;height:807.05pt;z-index:-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" fillcolor="#dee3ea [660]" stroked="f" strokeweight="1pt">
                <w10:wrap anchorx="page"/>
              </v:rect>
            </w:pict>
          </mc:Fallback>
        </mc:AlternateContent>
      </w:r>
    </w:p>
    <w:p w14:paraId="76E8175C" w14:textId="23F915D4" w:rsidR="00C828A2" w:rsidRDefault="00FD6348" w:rsidP="00355D85">
      <w:r>
        <w:rPr>
          <w:noProof/>
        </w:rPr>
        <mc:AlternateContent>
          <mc:Choice Requires="wpg">
            <w:drawing>
              <wp:anchor distT="0" distB="0" distL="114300" distR="114300" simplePos="0" relativeHeight="251658256" behindDoc="0" locked="0" layoutInCell="1" allowOverlap="1" wp14:anchorId="7BCED7BD" wp14:editId="5A8A09B5">
                <wp:simplePos x="0" y="0"/>
                <wp:positionH relativeFrom="page">
                  <wp:posOffset>3890645</wp:posOffset>
                </wp:positionH>
                <wp:positionV relativeFrom="page">
                  <wp:posOffset>5524500</wp:posOffset>
                </wp:positionV>
                <wp:extent cx="3084830" cy="32956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830" cy="329565"/>
                          <a:chOff x="862395" y="-1"/>
                          <a:chExt cx="2801998" cy="329609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862395" y="-1"/>
                            <a:ext cx="2801998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125E89" w14:textId="07A80D75" w:rsidR="00E469F0" w:rsidRDefault="00E469F0" w:rsidP="009462E7">
                              <w:pPr>
                                <w:pStyle w:val="Heading2"/>
                                <w:jc w:val="center"/>
                              </w:pPr>
                              <w:r>
                                <w:t>Certifications</w:t>
                              </w:r>
                            </w:p>
                            <w:p w14:paraId="2CC15ACE" w14:textId="77777777" w:rsidR="00E469F0" w:rsidRDefault="00E469F0" w:rsidP="009462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 flipV="1">
                            <a:off x="1499190" y="287079"/>
                            <a:ext cx="1567815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ED7BD" id="Group 73" o:spid="_x0000_s1043" style="position:absolute;margin-left:306.35pt;margin-top:435pt;width:242.9pt;height:25.95pt;z-index:251658256;mso-position-horizontal-relative:page;mso-position-vertical-relative:page;mso-width-relative:margin;mso-height-relative:margin" coordorigin="8623" coordsize="28019,3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">
                <v:shape id="Text Box 74" o:spid="_x0000_s1044" type="#_x0000_t202" style="position:absolute;left:8623;width:28020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05125E89" w14:textId="07A80D75" w:rsidR="00E469F0" w:rsidRDefault="00E469F0" w:rsidP="009462E7">
                        <w:pPr>
                          <w:pStyle w:val="Heading2"/>
                          <w:jc w:val="center"/>
                        </w:pPr>
                        <w:r>
                          <w:t>Certifications</w:t>
                        </w:r>
                      </w:p>
                      <w:p w14:paraId="2CC15ACE" w14:textId="77777777" w:rsidR="00E469F0" w:rsidRDefault="00E469F0" w:rsidP="009462E7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75" o:spid="_x0000_s1045" style="position:absolute;flip:y;visibility:visible;mso-wrap-style:square" from="14991,2870" to="30670,2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1oK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PmP4+xJ+gJy9AAAA//8DAFBLAQItABQABgAIAAAAIQDb4fbL7gAAAIUBAAATAAAAAAAAAAAA&#10;AAAAAAAAAABbQ29udGVudF9UeXBlc10ueG1sUEsBAi0AFAAGAAgAAAAhAFr0LFu/AAAAFQEAAAsA&#10;AAAAAAAAAAAAAAAAHwEAAF9yZWxzLy5yZWxzUEsBAi0AFAAGAAgAAAAhAOknWgrEAAAA2wAAAA8A&#10;AAAAAAAAAAAAAAAABwIAAGRycy9kb3ducmV2LnhtbFBLBQYAAAAAAwADALcAAAD4AgAAAAA=&#10;" strokecolor="#5e7697 [3204]" strokeweight=".5pt">
                  <v:stroke joinstyle="miter"/>
                </v: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70695A1" wp14:editId="666562BE">
                <wp:simplePos x="0" y="0"/>
                <wp:positionH relativeFrom="margin">
                  <wp:posOffset>4261734</wp:posOffset>
                </wp:positionH>
                <wp:positionV relativeFrom="page">
                  <wp:posOffset>5847715</wp:posOffset>
                </wp:positionV>
                <wp:extent cx="1991995" cy="492981"/>
                <wp:effectExtent l="0" t="0" r="0" b="254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4E6E6" w14:textId="60AC77CB" w:rsidR="00E469F0" w:rsidRDefault="00E469F0" w:rsidP="00130F37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ource Sans Pro Light" w:hAnsi="Source Sans Pro Light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Cyber Security</w:t>
                            </w:r>
                            <w:r>
                              <w:t xml:space="preserve"> </w:t>
                            </w:r>
                            <w:r w:rsidR="003F69BE">
                              <w:t>(</w:t>
                            </w:r>
                            <w:r w:rsidR="00E43412">
                              <w:rPr>
                                <w:rFonts w:ascii="Source Sans Pro Light" w:hAnsi="Source Sans Pro Light"/>
                              </w:rPr>
                              <w:t>Carrersafe</w:t>
                            </w:r>
                            <w:r w:rsidR="003F69BE">
                              <w:rPr>
                                <w:rFonts w:ascii="Source Sans Pro Light" w:hAnsi="Source Sans Pro Light"/>
                              </w:rPr>
                              <w:t>online.org)</w:t>
                            </w:r>
                          </w:p>
                          <w:p w14:paraId="537C9DF5" w14:textId="436C2B74" w:rsidR="003F69BE" w:rsidRPr="00881BE0" w:rsidRDefault="003F69BE" w:rsidP="002B551F">
                            <w:pPr>
                              <w:pStyle w:val="Header"/>
                              <w:rPr>
                                <w:rFonts w:ascii="Source Sans Pro Light" w:hAnsi="Source Sans Pro Light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95A1" id="Text Box 76" o:spid="_x0000_s1046" type="#_x0000_t202" style="position:absolute;margin-left:335.55pt;margin-top:460.45pt;width:156.85pt;height:38.8pt;z-index:2516582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" filled="f" stroked="f" strokeweight=".5pt">
                <v:textbox>
                  <w:txbxContent>
                    <w:p w14:paraId="5EB4E6E6" w14:textId="60AC77CB" w:rsidR="00E469F0" w:rsidRDefault="00E469F0" w:rsidP="00130F37">
                      <w:pPr>
                        <w:pStyle w:val="Header"/>
                        <w:numPr>
                          <w:ilvl w:val="0"/>
                          <w:numId w:val="2"/>
                        </w:numPr>
                        <w:rPr>
                          <w:rFonts w:ascii="Source Sans Pro Light" w:hAnsi="Source Sans Pro Light"/>
                        </w:rPr>
                      </w:pPr>
                      <w:r>
                        <w:rPr>
                          <w:b/>
                          <w:bCs/>
                        </w:rPr>
                        <w:t>Cyber Security</w:t>
                      </w:r>
                      <w:r>
                        <w:t xml:space="preserve"> </w:t>
                      </w:r>
                      <w:r w:rsidR="003F69BE">
                        <w:t>(</w:t>
                      </w:r>
                      <w:r w:rsidR="00E43412">
                        <w:rPr>
                          <w:rFonts w:ascii="Source Sans Pro Light" w:hAnsi="Source Sans Pro Light"/>
                        </w:rPr>
                        <w:t>Carrersafe</w:t>
                      </w:r>
                      <w:r w:rsidR="003F69BE">
                        <w:rPr>
                          <w:rFonts w:ascii="Source Sans Pro Light" w:hAnsi="Source Sans Pro Light"/>
                        </w:rPr>
                        <w:t>online.org)</w:t>
                      </w:r>
                    </w:p>
                    <w:p w14:paraId="537C9DF5" w14:textId="436C2B74" w:rsidR="003F69BE" w:rsidRPr="00881BE0" w:rsidRDefault="003F69BE" w:rsidP="002B551F">
                      <w:pPr>
                        <w:pStyle w:val="Header"/>
                        <w:rPr>
                          <w:rFonts w:ascii="Source Sans Pro Light" w:hAnsi="Source Sans Pro Light"/>
                          <w:b/>
                          <w:bCs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570E7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0FFAA9B" wp14:editId="6761C3F9">
                <wp:simplePos x="0" y="0"/>
                <wp:positionH relativeFrom="column">
                  <wp:posOffset>239754</wp:posOffset>
                </wp:positionH>
                <wp:positionV relativeFrom="page">
                  <wp:posOffset>4480532</wp:posOffset>
                </wp:positionV>
                <wp:extent cx="2122805" cy="580072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580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49AD" w14:textId="77777777" w:rsidR="00DD51A5" w:rsidRDefault="00DD51A5" w:rsidP="00DD51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Lawn Care</w:t>
                            </w:r>
                          </w:p>
                          <w:p w14:paraId="28162181" w14:textId="77777777" w:rsidR="00DD51A5" w:rsidRDefault="00DD51A5" w:rsidP="00DD51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Computer Science</w:t>
                            </w:r>
                          </w:p>
                          <w:p w14:paraId="7410196B" w14:textId="77777777" w:rsidR="00DD51A5" w:rsidRDefault="00DD51A5" w:rsidP="00DD51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Communication And Leadership</w:t>
                            </w:r>
                          </w:p>
                          <w:p w14:paraId="19CA209D" w14:textId="200228D8" w:rsidR="00DD51A5" w:rsidRDefault="006D6A3B" w:rsidP="00DD51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Git</w:t>
                            </w:r>
                          </w:p>
                          <w:p w14:paraId="0DE5ACE8" w14:textId="0A8F97F6" w:rsidR="00D75215" w:rsidRDefault="00D75215" w:rsidP="00DD51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Linux</w:t>
                            </w:r>
                          </w:p>
                          <w:p w14:paraId="41C561F4" w14:textId="601BCBC9" w:rsidR="00D75215" w:rsidRDefault="00D75215" w:rsidP="00DD51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Web Development</w:t>
                            </w:r>
                          </w:p>
                          <w:p w14:paraId="2565BC0E" w14:textId="23BBFC03" w:rsidR="00D75215" w:rsidRDefault="00D75215" w:rsidP="00DD51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HTML5/CSS3/</w:t>
                            </w:r>
                            <w:r w:rsidR="00F6541B">
                              <w:t>JS</w:t>
                            </w:r>
                          </w:p>
                          <w:p w14:paraId="7DBFD687" w14:textId="676E1320" w:rsidR="00F6541B" w:rsidRDefault="00F6541B" w:rsidP="00DD51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C++</w:t>
                            </w:r>
                          </w:p>
                          <w:p w14:paraId="04E0947C" w14:textId="3799ED06" w:rsidR="00F6541B" w:rsidRDefault="00F6541B" w:rsidP="00DD51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Visual Studio GUI Development</w:t>
                            </w:r>
                          </w:p>
                          <w:p w14:paraId="2726CDEE" w14:textId="76414D25" w:rsidR="00F6541B" w:rsidRDefault="00B13947" w:rsidP="00DD51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Visual Basic</w:t>
                            </w:r>
                          </w:p>
                          <w:p w14:paraId="423972F6" w14:textId="7FBDCEFB" w:rsidR="00B13947" w:rsidRDefault="00B13947" w:rsidP="00DD51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Visual Studio</w:t>
                            </w:r>
                          </w:p>
                          <w:p w14:paraId="2FBA7363" w14:textId="2C812D8E" w:rsidR="00B13947" w:rsidRDefault="00B13947" w:rsidP="00DD51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Microsoft 365 Products</w:t>
                            </w:r>
                          </w:p>
                          <w:p w14:paraId="72BD6A16" w14:textId="3CC6A68D" w:rsidR="00B13947" w:rsidRDefault="00B13947" w:rsidP="00DD51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Culinary Experience</w:t>
                            </w:r>
                          </w:p>
                          <w:p w14:paraId="2BF03249" w14:textId="70DB4110" w:rsidR="00B13947" w:rsidRDefault="00E469F0" w:rsidP="00DD51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Casual Dining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AA9B" id="Text Box 71" o:spid="_x0000_s1047" type="#_x0000_t202" style="position:absolute;margin-left:18.9pt;margin-top:352.8pt;width:167.15pt;height:456.7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sFHQIAADUEAAAOAAAAZHJzL2Uyb0RvYy54bWysU8lu2zAQvRfoPxC811piJ4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" filled="f" stroked="f" strokeweight=".5pt">
                <v:textbox>
                  <w:txbxContent>
                    <w:p w14:paraId="0C0B49AD" w14:textId="77777777" w:rsidR="00DD51A5" w:rsidRDefault="00DD51A5" w:rsidP="00DD51A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Lawn Care</w:t>
                      </w:r>
                    </w:p>
                    <w:p w14:paraId="28162181" w14:textId="77777777" w:rsidR="00DD51A5" w:rsidRDefault="00DD51A5" w:rsidP="00DD51A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Computer Science</w:t>
                      </w:r>
                    </w:p>
                    <w:p w14:paraId="7410196B" w14:textId="77777777" w:rsidR="00DD51A5" w:rsidRDefault="00DD51A5" w:rsidP="00DD51A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Communication And Leadership</w:t>
                      </w:r>
                    </w:p>
                    <w:p w14:paraId="19CA209D" w14:textId="200228D8" w:rsidR="00DD51A5" w:rsidRDefault="006D6A3B" w:rsidP="00DD51A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Git</w:t>
                      </w:r>
                    </w:p>
                    <w:p w14:paraId="0DE5ACE8" w14:textId="0A8F97F6" w:rsidR="00D75215" w:rsidRDefault="00D75215" w:rsidP="00DD51A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Linux</w:t>
                      </w:r>
                    </w:p>
                    <w:p w14:paraId="41C561F4" w14:textId="601BCBC9" w:rsidR="00D75215" w:rsidRDefault="00D75215" w:rsidP="00DD51A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Web Development</w:t>
                      </w:r>
                    </w:p>
                    <w:p w14:paraId="2565BC0E" w14:textId="23BBFC03" w:rsidR="00D75215" w:rsidRDefault="00D75215" w:rsidP="00DD51A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HTML5/CSS3/</w:t>
                      </w:r>
                      <w:r w:rsidR="00F6541B">
                        <w:t>JS</w:t>
                      </w:r>
                    </w:p>
                    <w:p w14:paraId="7DBFD687" w14:textId="676E1320" w:rsidR="00F6541B" w:rsidRDefault="00F6541B" w:rsidP="00DD51A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C++</w:t>
                      </w:r>
                    </w:p>
                    <w:p w14:paraId="04E0947C" w14:textId="3799ED06" w:rsidR="00F6541B" w:rsidRDefault="00F6541B" w:rsidP="00DD51A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Visual Studio GUI Development</w:t>
                      </w:r>
                    </w:p>
                    <w:p w14:paraId="2726CDEE" w14:textId="76414D25" w:rsidR="00F6541B" w:rsidRDefault="00B13947" w:rsidP="00DD51A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Visual Basic</w:t>
                      </w:r>
                    </w:p>
                    <w:p w14:paraId="423972F6" w14:textId="7FBDCEFB" w:rsidR="00B13947" w:rsidRDefault="00B13947" w:rsidP="00DD51A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Visual Studio</w:t>
                      </w:r>
                    </w:p>
                    <w:p w14:paraId="2FBA7363" w14:textId="2C812D8E" w:rsidR="00B13947" w:rsidRDefault="00B13947" w:rsidP="00DD51A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Microsoft 365 Products</w:t>
                      </w:r>
                    </w:p>
                    <w:p w14:paraId="72BD6A16" w14:textId="3CC6A68D" w:rsidR="00B13947" w:rsidRDefault="00B13947" w:rsidP="00DD51A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Culinary Experience</w:t>
                      </w:r>
                    </w:p>
                    <w:p w14:paraId="2BF03249" w14:textId="70DB4110" w:rsidR="00B13947" w:rsidRDefault="00E469F0" w:rsidP="00DD51A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Casual Dining 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70E7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F9E1E53" wp14:editId="2CA82770">
                <wp:simplePos x="0" y="0"/>
                <wp:positionH relativeFrom="column">
                  <wp:posOffset>619429</wp:posOffset>
                </wp:positionH>
                <wp:positionV relativeFrom="paragraph">
                  <wp:posOffset>3778222</wp:posOffset>
                </wp:positionV>
                <wp:extent cx="980523" cy="37152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523" cy="371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B85D3" w14:textId="77777777" w:rsidR="00A16251" w:rsidRDefault="00A16251" w:rsidP="00B2403C">
                            <w:pPr>
                              <w:pStyle w:val="Heading2"/>
                              <w:jc w:val="center"/>
                            </w:pPr>
                            <w: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E1E53" id="Text Box 4" o:spid="_x0000_s1048" type="#_x0000_t202" style="position:absolute;margin-left:48.75pt;margin-top:297.5pt;width:77.2pt;height:29.25pt;z-index:251658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okxGw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" filled="f" stroked="f" strokeweight=".5pt">
                <v:textbox>
                  <w:txbxContent>
                    <w:p w14:paraId="3A7B85D3" w14:textId="77777777" w:rsidR="00A16251" w:rsidRDefault="00A16251" w:rsidP="00B2403C">
                      <w:pPr>
                        <w:pStyle w:val="Heading2"/>
                        <w:jc w:val="center"/>
                      </w:pPr>
                      <w: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2B551F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34B2870" wp14:editId="30249F26">
                <wp:simplePos x="0" y="0"/>
                <wp:positionH relativeFrom="page">
                  <wp:posOffset>5359179</wp:posOffset>
                </wp:positionH>
                <wp:positionV relativeFrom="page">
                  <wp:posOffset>4261899</wp:posOffset>
                </wp:positionV>
                <wp:extent cx="2423795" cy="866692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866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8AAE8" w14:textId="2CE78C56" w:rsidR="00C922B8" w:rsidRDefault="00C922B8" w:rsidP="00C922B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DD51A5">
                              <w:rPr>
                                <w:b/>
                                <w:bCs/>
                              </w:rPr>
                              <w:t>English</w:t>
                            </w:r>
                            <w:r>
                              <w:t xml:space="preserve"> </w:t>
                            </w:r>
                            <w:r w:rsidR="001A4182" w:rsidRPr="00DD51A5">
                              <w:rPr>
                                <w:rFonts w:ascii="Source Sans Pro Light" w:hAnsi="Source Sans Pro Light"/>
                              </w:rPr>
                              <w:t>(Fluent, Birth Language)</w:t>
                            </w:r>
                          </w:p>
                          <w:p w14:paraId="49FF799C" w14:textId="75F8F8BB" w:rsidR="001A4182" w:rsidRPr="00DD51A5" w:rsidRDefault="001A4182" w:rsidP="00C922B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ource Sans Pro Light" w:hAnsi="Source Sans Pro Light"/>
                              </w:rPr>
                            </w:pPr>
                            <w:r w:rsidRPr="00DD51A5">
                              <w:rPr>
                                <w:b/>
                                <w:bCs/>
                              </w:rPr>
                              <w:t>Japanese</w:t>
                            </w:r>
                            <w:r>
                              <w:t xml:space="preserve"> </w:t>
                            </w:r>
                            <w:r w:rsidRPr="00DD51A5">
                              <w:rPr>
                                <w:rFonts w:ascii="Source Sans Pro Light" w:hAnsi="Source Sans Pro Light"/>
                              </w:rPr>
                              <w:t>(</w:t>
                            </w:r>
                            <w:r w:rsidR="00070F89">
                              <w:rPr>
                                <w:rFonts w:ascii="Source Sans Pro Light" w:hAnsi="Source Sans Pro Light"/>
                              </w:rPr>
                              <w:t>Proficient</w:t>
                            </w:r>
                            <w:r w:rsidR="00B87AAF">
                              <w:rPr>
                                <w:rFonts w:ascii="Source Sans Pro Light" w:hAnsi="Source Sans Pro Light"/>
                              </w:rPr>
                              <w:t xml:space="preserve"> </w:t>
                            </w:r>
                            <w:r w:rsidR="00B63C81">
                              <w:rPr>
                                <w:rFonts w:ascii="Source Sans Pro Light" w:hAnsi="Source Sans Pro Light"/>
                              </w:rPr>
                              <w:t>in</w:t>
                            </w:r>
                            <w:r w:rsidR="002B551F">
                              <w:rPr>
                                <w:rFonts w:ascii="Source Sans Pro Light" w:hAnsi="Source Sans Pro Light"/>
                              </w:rPr>
                              <w:t xml:space="preserve"> basic verbal </w:t>
                            </w:r>
                            <w:r w:rsidR="00FE4916">
                              <w:rPr>
                                <w:rFonts w:ascii="Source Sans Pro Light" w:hAnsi="Source Sans Pro Light"/>
                              </w:rPr>
                              <w:t>conversations and</w:t>
                            </w:r>
                            <w:r w:rsidR="002B551F">
                              <w:rPr>
                                <w:rFonts w:ascii="Source Sans Pro Light" w:hAnsi="Source Sans Pro Light"/>
                              </w:rPr>
                              <w:t xml:space="preserve"> </w:t>
                            </w:r>
                            <w:r w:rsidR="00CF6E0A">
                              <w:rPr>
                                <w:rFonts w:ascii="Source Sans Pro Light" w:hAnsi="Source Sans Pro Light"/>
                              </w:rPr>
                              <w:t>Reading/Writing Hiragana</w:t>
                            </w:r>
                            <w:r w:rsidRPr="00DD51A5">
                              <w:rPr>
                                <w:rFonts w:ascii="Source Sans Pro Light" w:hAnsi="Source Sans Pro Ligh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2870" id="Text Box 70" o:spid="_x0000_s1049" type="#_x0000_t202" style="position:absolute;margin-left:422pt;margin-top:335.6pt;width:190.85pt;height:68.25pt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" filled="f" stroked="f" strokeweight=".5pt">
                <v:textbox>
                  <w:txbxContent>
                    <w:p w14:paraId="5308AAE8" w14:textId="2CE78C56" w:rsidR="00C922B8" w:rsidRDefault="00C922B8" w:rsidP="00C922B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DD51A5">
                        <w:rPr>
                          <w:b/>
                          <w:bCs/>
                        </w:rPr>
                        <w:t>English</w:t>
                      </w:r>
                      <w:r>
                        <w:t xml:space="preserve"> </w:t>
                      </w:r>
                      <w:r w:rsidR="001A4182" w:rsidRPr="00DD51A5">
                        <w:rPr>
                          <w:rFonts w:ascii="Source Sans Pro Light" w:hAnsi="Source Sans Pro Light"/>
                        </w:rPr>
                        <w:t>(Fluent, Birth Language)</w:t>
                      </w:r>
                    </w:p>
                    <w:p w14:paraId="49FF799C" w14:textId="75F8F8BB" w:rsidR="001A4182" w:rsidRPr="00DD51A5" w:rsidRDefault="001A4182" w:rsidP="00C922B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Source Sans Pro Light" w:hAnsi="Source Sans Pro Light"/>
                        </w:rPr>
                      </w:pPr>
                      <w:r w:rsidRPr="00DD51A5">
                        <w:rPr>
                          <w:b/>
                          <w:bCs/>
                        </w:rPr>
                        <w:t>Japanese</w:t>
                      </w:r>
                      <w:r>
                        <w:t xml:space="preserve"> </w:t>
                      </w:r>
                      <w:r w:rsidRPr="00DD51A5">
                        <w:rPr>
                          <w:rFonts w:ascii="Source Sans Pro Light" w:hAnsi="Source Sans Pro Light"/>
                        </w:rPr>
                        <w:t>(</w:t>
                      </w:r>
                      <w:r w:rsidR="00070F89">
                        <w:rPr>
                          <w:rFonts w:ascii="Source Sans Pro Light" w:hAnsi="Source Sans Pro Light"/>
                        </w:rPr>
                        <w:t>Proficient</w:t>
                      </w:r>
                      <w:r w:rsidR="00B87AAF">
                        <w:rPr>
                          <w:rFonts w:ascii="Source Sans Pro Light" w:hAnsi="Source Sans Pro Light"/>
                        </w:rPr>
                        <w:t xml:space="preserve"> </w:t>
                      </w:r>
                      <w:r w:rsidR="00B63C81">
                        <w:rPr>
                          <w:rFonts w:ascii="Source Sans Pro Light" w:hAnsi="Source Sans Pro Light"/>
                        </w:rPr>
                        <w:t>in</w:t>
                      </w:r>
                      <w:r w:rsidR="002B551F">
                        <w:rPr>
                          <w:rFonts w:ascii="Source Sans Pro Light" w:hAnsi="Source Sans Pro Light"/>
                        </w:rPr>
                        <w:t xml:space="preserve"> basic verbal </w:t>
                      </w:r>
                      <w:r w:rsidR="00FE4916">
                        <w:rPr>
                          <w:rFonts w:ascii="Source Sans Pro Light" w:hAnsi="Source Sans Pro Light"/>
                        </w:rPr>
                        <w:t>conversations and</w:t>
                      </w:r>
                      <w:r w:rsidR="002B551F">
                        <w:rPr>
                          <w:rFonts w:ascii="Source Sans Pro Light" w:hAnsi="Source Sans Pro Light"/>
                        </w:rPr>
                        <w:t xml:space="preserve"> </w:t>
                      </w:r>
                      <w:r w:rsidR="00CF6E0A">
                        <w:rPr>
                          <w:rFonts w:ascii="Source Sans Pro Light" w:hAnsi="Source Sans Pro Light"/>
                        </w:rPr>
                        <w:t>Reading/Writing Hiragana</w:t>
                      </w:r>
                      <w:r w:rsidRPr="00DD51A5">
                        <w:rPr>
                          <w:rFonts w:ascii="Source Sans Pro Light" w:hAnsi="Source Sans Pro Light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16251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C2FB1FD" wp14:editId="36825A44">
                <wp:simplePos x="0" y="0"/>
                <wp:positionH relativeFrom="margin">
                  <wp:posOffset>2711323</wp:posOffset>
                </wp:positionH>
                <wp:positionV relativeFrom="paragraph">
                  <wp:posOffset>3935067</wp:posOffset>
                </wp:positionV>
                <wp:extent cx="2671639" cy="239077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639" cy="2390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7AAA9" w14:textId="3406AACE" w:rsidR="00A16251" w:rsidRDefault="00950164" w:rsidP="00A16251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A16251">
                              <w:rPr>
                                <w:color w:val="0070C0"/>
                                <w:u w:val="single"/>
                              </w:rPr>
                              <w:t>peerless-performance.com</w:t>
                            </w:r>
                          </w:p>
                          <w:p w14:paraId="3EE92236" w14:textId="7ED360F9" w:rsidR="009F0A08" w:rsidRDefault="00950164" w:rsidP="00A16251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B570E7">
                              <w:rPr>
                                <w:sz w:val="18"/>
                                <w:szCs w:val="16"/>
                              </w:rPr>
                              <w:t>A website I built and manage</w:t>
                            </w:r>
                            <w:r w:rsidR="00EF45E1" w:rsidRPr="00B570E7">
                              <w:rPr>
                                <w:sz w:val="18"/>
                                <w:szCs w:val="16"/>
                              </w:rPr>
                              <w:t xml:space="preserve"> for the sale of a large variety of </w:t>
                            </w:r>
                            <w:r w:rsidR="0009174C" w:rsidRPr="00B570E7">
                              <w:rPr>
                                <w:sz w:val="18"/>
                                <w:szCs w:val="16"/>
                              </w:rPr>
                              <w:t>ecommerce and brick and mortar merchandise.</w:t>
                            </w:r>
                          </w:p>
                          <w:p w14:paraId="6DB26EBE" w14:textId="77777777" w:rsidR="00B570E7" w:rsidRDefault="00B570E7" w:rsidP="00A16251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7E06F748" w14:textId="0E951CA5" w:rsidR="00B570E7" w:rsidRPr="00FD6348" w:rsidRDefault="00B570E7" w:rsidP="008D4F31">
                            <w:pPr>
                              <w:jc w:val="center"/>
                              <w:rPr>
                                <w:color w:val="0070C0"/>
                                <w:sz w:val="18"/>
                                <w:szCs w:val="16"/>
                                <w:u w:val="single"/>
                              </w:rPr>
                            </w:pPr>
                            <w:r w:rsidRPr="00FD6348">
                              <w:rPr>
                                <w:color w:val="0070C0"/>
                                <w:sz w:val="18"/>
                                <w:szCs w:val="16"/>
                                <w:u w:val="single"/>
                              </w:rPr>
                              <w:t>Ethan-BCTC.github.io/</w:t>
                            </w:r>
                            <w:proofErr w:type="spellStart"/>
                            <w:r w:rsidR="00313958" w:rsidRPr="00FD6348">
                              <w:rPr>
                                <w:color w:val="0070C0"/>
                                <w:sz w:val="18"/>
                                <w:szCs w:val="16"/>
                                <w:u w:val="single"/>
                              </w:rPr>
                              <w:t>ResumeWebsite</w:t>
                            </w:r>
                            <w:proofErr w:type="spellEnd"/>
                            <w:r w:rsidR="00313958" w:rsidRPr="00FD6348">
                              <w:rPr>
                                <w:color w:val="0070C0"/>
                                <w:sz w:val="18"/>
                                <w:szCs w:val="16"/>
                                <w:u w:val="single"/>
                              </w:rPr>
                              <w:t>/Home.html</w:t>
                            </w:r>
                          </w:p>
                          <w:p w14:paraId="764E6540" w14:textId="6B69B168" w:rsidR="008D4F31" w:rsidRPr="008D4F31" w:rsidRDefault="00232BEA" w:rsidP="008D4F31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My website with a more detailed interactive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FB1FD" id="Text Box 83" o:spid="_x0000_s1050" type="#_x0000_t202" style="position:absolute;margin-left:213.5pt;margin-top:309.85pt;width:210.35pt;height:188.25pt;z-index:25165825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" filled="f" stroked="f" strokeweight=".5pt">
                <v:textbox>
                  <w:txbxContent>
                    <w:p w14:paraId="5C57AAA9" w14:textId="3406AACE" w:rsidR="00A16251" w:rsidRDefault="00950164" w:rsidP="00A16251">
                      <w:pPr>
                        <w:jc w:val="center"/>
                        <w:rPr>
                          <w:color w:val="0070C0"/>
                        </w:rPr>
                      </w:pPr>
                      <w:r w:rsidRPr="00A16251">
                        <w:rPr>
                          <w:color w:val="0070C0"/>
                          <w:u w:val="single"/>
                        </w:rPr>
                        <w:t>peerless-performance.com</w:t>
                      </w:r>
                    </w:p>
                    <w:p w14:paraId="3EE92236" w14:textId="7ED360F9" w:rsidR="009F0A08" w:rsidRDefault="00950164" w:rsidP="00A16251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B570E7">
                        <w:rPr>
                          <w:sz w:val="18"/>
                          <w:szCs w:val="16"/>
                        </w:rPr>
                        <w:t>A website I built and manage</w:t>
                      </w:r>
                      <w:r w:rsidR="00EF45E1" w:rsidRPr="00B570E7">
                        <w:rPr>
                          <w:sz w:val="18"/>
                          <w:szCs w:val="16"/>
                        </w:rPr>
                        <w:t xml:space="preserve"> for the sale of a large variety of </w:t>
                      </w:r>
                      <w:r w:rsidR="0009174C" w:rsidRPr="00B570E7">
                        <w:rPr>
                          <w:sz w:val="18"/>
                          <w:szCs w:val="16"/>
                        </w:rPr>
                        <w:t>ecommerce and brick and mortar merchandise.</w:t>
                      </w:r>
                    </w:p>
                    <w:p w14:paraId="6DB26EBE" w14:textId="77777777" w:rsidR="00B570E7" w:rsidRDefault="00B570E7" w:rsidP="00A16251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  <w:p w14:paraId="7E06F748" w14:textId="0E951CA5" w:rsidR="00B570E7" w:rsidRPr="00FD6348" w:rsidRDefault="00B570E7" w:rsidP="008D4F31">
                      <w:pPr>
                        <w:jc w:val="center"/>
                        <w:rPr>
                          <w:color w:val="0070C0"/>
                          <w:sz w:val="18"/>
                          <w:szCs w:val="16"/>
                          <w:u w:val="single"/>
                        </w:rPr>
                      </w:pPr>
                      <w:r w:rsidRPr="00FD6348">
                        <w:rPr>
                          <w:color w:val="0070C0"/>
                          <w:sz w:val="18"/>
                          <w:szCs w:val="16"/>
                          <w:u w:val="single"/>
                        </w:rPr>
                        <w:t>Ethan-BCTC.github.io/</w:t>
                      </w:r>
                      <w:proofErr w:type="spellStart"/>
                      <w:r w:rsidR="00313958" w:rsidRPr="00FD6348">
                        <w:rPr>
                          <w:color w:val="0070C0"/>
                          <w:sz w:val="18"/>
                          <w:szCs w:val="16"/>
                          <w:u w:val="single"/>
                        </w:rPr>
                        <w:t>ResumeWebsite</w:t>
                      </w:r>
                      <w:proofErr w:type="spellEnd"/>
                      <w:r w:rsidR="00313958" w:rsidRPr="00FD6348">
                        <w:rPr>
                          <w:color w:val="0070C0"/>
                          <w:sz w:val="18"/>
                          <w:szCs w:val="16"/>
                          <w:u w:val="single"/>
                        </w:rPr>
                        <w:t>/Home.html</w:t>
                      </w:r>
                    </w:p>
                    <w:p w14:paraId="764E6540" w14:textId="6B69B168" w:rsidR="008D4F31" w:rsidRPr="008D4F31" w:rsidRDefault="00232BEA" w:rsidP="008D4F31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My website with a more detailed interactive 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6251">
        <w:rPr>
          <w:noProof/>
        </w:rPr>
        <mc:AlternateContent>
          <mc:Choice Requires="wpg">
            <w:drawing>
              <wp:anchor distT="0" distB="0" distL="114300" distR="114300" simplePos="0" relativeHeight="251658258" behindDoc="0" locked="0" layoutInCell="1" allowOverlap="1" wp14:anchorId="314DDBFE" wp14:editId="42125D48">
                <wp:simplePos x="0" y="0"/>
                <wp:positionH relativeFrom="margin">
                  <wp:posOffset>1772755</wp:posOffset>
                </wp:positionH>
                <wp:positionV relativeFrom="page">
                  <wp:posOffset>3983355</wp:posOffset>
                </wp:positionV>
                <wp:extent cx="4587902" cy="372110"/>
                <wp:effectExtent l="0" t="0" r="0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902" cy="372110"/>
                          <a:chOff x="862395" y="-1"/>
                          <a:chExt cx="2801998" cy="372143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862395" y="-1"/>
                            <a:ext cx="2801998" cy="3721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663500" w14:textId="743333B2" w:rsidR="00D07D94" w:rsidRPr="00A16251" w:rsidRDefault="00B570E7" w:rsidP="00B2403C">
                              <w:pPr>
                                <w:pStyle w:val="Heading2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Links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/>
                        <wps:spPr>
                          <a:xfrm flipV="1">
                            <a:off x="1499190" y="287079"/>
                            <a:ext cx="1567815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DDBFE" id="Group 80" o:spid="_x0000_s1051" style="position:absolute;margin-left:139.6pt;margin-top:313.65pt;width:361.25pt;height:29.3pt;z-index:251658258;mso-position-horizontal-relative:margin;mso-position-vertical-relative:page;mso-width-relative:margin;mso-height-relative:margin" coordorigin="8623" coordsize="28019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">
                <v:shape id="Text Box 81" o:spid="_x0000_s1052" type="#_x0000_t202" style="position:absolute;left:8623;width:2802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E663500" w14:textId="743333B2" w:rsidR="00D07D94" w:rsidRPr="00A16251" w:rsidRDefault="00B570E7" w:rsidP="00B2403C">
                        <w:pPr>
                          <w:pStyle w:val="Heading2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Links</w:t>
                        </w:r>
                      </w:p>
                    </w:txbxContent>
                  </v:textbox>
                </v:shape>
                <v:line id="Straight Connector 82" o:spid="_x0000_s1053" style="position:absolute;flip:y;visibility:visible;mso-wrap-style:square" from="14991,2870" to="30670,2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JZ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B/D5En6AnL0BAAD//wMAUEsBAi0AFAAGAAgAAAAhANvh9svuAAAAhQEAABMAAAAAAAAAAAAA&#10;AAAAAAAAAFtDb250ZW50X1R5cGVzXS54bWxQSwECLQAUAAYACAAAACEAWvQsW78AAAAVAQAACwAA&#10;AAAAAAAAAAAAAAAfAQAAX3JlbHMvLnJlbHNQSwECLQAUAAYACAAAACEAUxuyWcMAAADbAAAADwAA&#10;AAAAAAAAAAAAAAAHAgAAZHJzL2Rvd25yZXYueG1sUEsFBgAAAAADAAMAtwAAAPcCAAAAAA==&#10;" strokecolor="#5e7697 [3204]" strokeweight=".5pt">
                  <v:stroke joinstyle="miter"/>
                </v:line>
                <w10:wrap anchorx="margin" anchory="page"/>
              </v:group>
            </w:pict>
          </mc:Fallback>
        </mc:AlternateContent>
      </w:r>
      <w:r w:rsidR="00637A14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8D232FE" wp14:editId="49A7E6D8">
                <wp:simplePos x="0" y="0"/>
                <wp:positionH relativeFrom="page">
                  <wp:align>right</wp:align>
                </wp:positionH>
                <wp:positionV relativeFrom="paragraph">
                  <wp:posOffset>9317990</wp:posOffset>
                </wp:positionV>
                <wp:extent cx="4905375" cy="27622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1B50B" w14:textId="0189446B" w:rsidR="00637A14" w:rsidRPr="00203A09" w:rsidRDefault="00203A09">
                            <w:pPr>
                              <w:rPr>
                                <w:rFonts w:ascii="Source Sans Pro Light" w:hAnsi="Source Sans Pro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b/>
                                <w:bCs/>
                              </w:rPr>
                              <w:t>Proof of a</w:t>
                            </w:r>
                            <w:r w:rsidR="00865647" w:rsidRPr="00203A09">
                              <w:rPr>
                                <w:rFonts w:ascii="Source Sans Pro Light" w:hAnsi="Source Sans Pro Light"/>
                                <w:b/>
                                <w:bCs/>
                              </w:rPr>
                              <w:t xml:space="preserve">uthorization to work in the </w:t>
                            </w:r>
                            <w:r w:rsidRPr="00203A09">
                              <w:rPr>
                                <w:rFonts w:ascii="Source Sans Pro Light" w:hAnsi="Source Sans Pro Light"/>
                                <w:b/>
                                <w:bCs/>
                              </w:rPr>
                              <w:t>United States</w:t>
                            </w:r>
                            <w:r w:rsidR="00865647" w:rsidRPr="00203A09">
                              <w:rPr>
                                <w:rFonts w:ascii="Source Sans Pro Light" w:hAnsi="Source Sans Pro Light"/>
                                <w:b/>
                                <w:bCs/>
                              </w:rPr>
                              <w:t xml:space="preserve"> for any employer </w:t>
                            </w:r>
                            <w:r w:rsidRPr="00203A09">
                              <w:rPr>
                                <w:rFonts w:ascii="Source Sans Pro Light" w:hAnsi="Source Sans Pro Light"/>
                                <w:b/>
                                <w:bCs/>
                              </w:rPr>
                              <w:t>available upon request.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232FE" id="Text Box 84" o:spid="_x0000_s1054" type="#_x0000_t202" style="position:absolute;margin-left:335.05pt;margin-top:733.7pt;width:386.25pt;height:21.75pt;z-index:2516582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" filled="f" stroked="f" strokeweight=".5pt">
                <v:textbox>
                  <w:txbxContent>
                    <w:p w14:paraId="5031B50B" w14:textId="0189446B" w:rsidR="00637A14" w:rsidRPr="00203A09" w:rsidRDefault="00203A09">
                      <w:pPr>
                        <w:rPr>
                          <w:rFonts w:ascii="Source Sans Pro Light" w:hAnsi="Source Sans Pro Light"/>
                          <w:b/>
                          <w:bCs/>
                        </w:rPr>
                      </w:pPr>
                      <w:r>
                        <w:rPr>
                          <w:rFonts w:ascii="Source Sans Pro Light" w:hAnsi="Source Sans Pro Light"/>
                          <w:b/>
                          <w:bCs/>
                        </w:rPr>
                        <w:t>Proof of a</w:t>
                      </w:r>
                      <w:r w:rsidR="00865647" w:rsidRPr="00203A09">
                        <w:rPr>
                          <w:rFonts w:ascii="Source Sans Pro Light" w:hAnsi="Source Sans Pro Light"/>
                          <w:b/>
                          <w:bCs/>
                        </w:rPr>
                        <w:t xml:space="preserve">uthorization to work in the </w:t>
                      </w:r>
                      <w:r w:rsidRPr="00203A09">
                        <w:rPr>
                          <w:rFonts w:ascii="Source Sans Pro Light" w:hAnsi="Source Sans Pro Light"/>
                          <w:b/>
                          <w:bCs/>
                        </w:rPr>
                        <w:t>United States</w:t>
                      </w:r>
                      <w:r w:rsidR="00865647" w:rsidRPr="00203A09">
                        <w:rPr>
                          <w:rFonts w:ascii="Source Sans Pro Light" w:hAnsi="Source Sans Pro Light"/>
                          <w:b/>
                          <w:bCs/>
                        </w:rPr>
                        <w:t xml:space="preserve"> for any employer </w:t>
                      </w:r>
                      <w:r w:rsidRPr="00203A09">
                        <w:rPr>
                          <w:rFonts w:ascii="Source Sans Pro Light" w:hAnsi="Source Sans Pro Light"/>
                          <w:b/>
                          <w:bCs/>
                        </w:rPr>
                        <w:t>available upon request.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7D94">
        <w:rPr>
          <w:noProof/>
        </w:rPr>
        <mc:AlternateContent>
          <mc:Choice Requires="wpg">
            <w:drawing>
              <wp:anchor distT="0" distB="0" distL="114300" distR="114300" simplePos="0" relativeHeight="251658252" behindDoc="0" locked="0" layoutInCell="1" allowOverlap="1" wp14:anchorId="6B191832" wp14:editId="76F947F1">
                <wp:simplePos x="0" y="0"/>
                <wp:positionH relativeFrom="page">
                  <wp:posOffset>5380355</wp:posOffset>
                </wp:positionH>
                <wp:positionV relativeFrom="page">
                  <wp:posOffset>3943350</wp:posOffset>
                </wp:positionV>
                <wp:extent cx="2401570" cy="329565"/>
                <wp:effectExtent l="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70" cy="329565"/>
                          <a:chOff x="862395" y="-1"/>
                          <a:chExt cx="2801998" cy="329609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862395" y="-1"/>
                            <a:ext cx="2801998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6EF1" w14:textId="23E52359" w:rsidR="009F4F84" w:rsidRDefault="009F4F84" w:rsidP="009462E7">
                              <w:pPr>
                                <w:pStyle w:val="Heading2"/>
                                <w:jc w:val="center"/>
                              </w:pPr>
                              <w:r>
                                <w:t>Languages</w:t>
                              </w:r>
                            </w:p>
                            <w:p w14:paraId="3E60E54C" w14:textId="77777777" w:rsidR="009F4F84" w:rsidRDefault="009F4F84" w:rsidP="009462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1499190" y="287079"/>
                            <a:ext cx="1567815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91832" id="Group 64" o:spid="_x0000_s1055" style="position:absolute;margin-left:423.65pt;margin-top:310.5pt;width:189.1pt;height:25.95pt;z-index:251658252;mso-position-horizontal-relative:page;mso-position-vertical-relative:page;mso-width-relative:margin;mso-height-relative:margin" coordorigin="8623" coordsize="28019,3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">
                <v:shape id="Text Box 65" o:spid="_x0000_s1056" type="#_x0000_t202" style="position:absolute;left:8623;width:28020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4A446EF1" w14:textId="23E52359" w:rsidR="009F4F84" w:rsidRDefault="009F4F84" w:rsidP="009462E7">
                        <w:pPr>
                          <w:pStyle w:val="Heading2"/>
                          <w:jc w:val="center"/>
                        </w:pPr>
                        <w:r>
                          <w:t>Languages</w:t>
                        </w:r>
                      </w:p>
                      <w:p w14:paraId="3E60E54C" w14:textId="77777777" w:rsidR="009F4F84" w:rsidRDefault="009F4F84" w:rsidP="009462E7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66" o:spid="_x0000_s1057" style="position:absolute;flip:y;visibility:visible;mso-wrap-style:square" from="14991,2870" to="30670,2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" strokecolor="#5e7697 [3204]" strokeweight=".5pt">
                  <v:stroke joinstyle="miter"/>
                </v:line>
                <w10:wrap anchorx="page" anchory="page"/>
              </v:group>
            </w:pict>
          </mc:Fallback>
        </mc:AlternateContent>
      </w:r>
    </w:p>
    <w:sectPr w:rsidR="00C828A2" w:rsidSect="00A839BE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724B6" w14:textId="77777777" w:rsidR="00A86615" w:rsidRDefault="00A86615" w:rsidP="00BA3E51">
      <w:r>
        <w:separator/>
      </w:r>
    </w:p>
  </w:endnote>
  <w:endnote w:type="continuationSeparator" w:id="0">
    <w:p w14:paraId="064DEA52" w14:textId="77777777" w:rsidR="00A86615" w:rsidRDefault="00A86615" w:rsidP="00BA3E51">
      <w:r>
        <w:continuationSeparator/>
      </w:r>
    </w:p>
  </w:endnote>
  <w:endnote w:type="continuationNotice" w:id="1">
    <w:p w14:paraId="38541D9E" w14:textId="77777777" w:rsidR="00A86615" w:rsidRDefault="00A866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1DCAD" w14:textId="77777777" w:rsidR="00A86615" w:rsidRDefault="00A86615" w:rsidP="00BA3E51">
      <w:r>
        <w:separator/>
      </w:r>
    </w:p>
  </w:footnote>
  <w:footnote w:type="continuationSeparator" w:id="0">
    <w:p w14:paraId="7D48D769" w14:textId="77777777" w:rsidR="00A86615" w:rsidRDefault="00A86615" w:rsidP="00BA3E51">
      <w:r>
        <w:continuationSeparator/>
      </w:r>
    </w:p>
  </w:footnote>
  <w:footnote w:type="continuationNotice" w:id="1">
    <w:p w14:paraId="46D9DD98" w14:textId="77777777" w:rsidR="00A86615" w:rsidRDefault="00A866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2ECB"/>
    <w:multiLevelType w:val="hybridMultilevel"/>
    <w:tmpl w:val="BBECCC42"/>
    <w:lvl w:ilvl="0" w:tplc="7C30E49C">
      <w:start w:val="4550"/>
      <w:numFmt w:val="bullet"/>
      <w:lvlText w:val="-"/>
      <w:lvlJc w:val="left"/>
      <w:pPr>
        <w:ind w:left="525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1867BF5"/>
    <w:multiLevelType w:val="hybridMultilevel"/>
    <w:tmpl w:val="8AA2E756"/>
    <w:lvl w:ilvl="0" w:tplc="7C30E49C">
      <w:start w:val="4550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1DCC"/>
    <w:multiLevelType w:val="hybridMultilevel"/>
    <w:tmpl w:val="AB08C6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C80E8F"/>
    <w:multiLevelType w:val="hybridMultilevel"/>
    <w:tmpl w:val="57106F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91174"/>
    <w:multiLevelType w:val="hybridMultilevel"/>
    <w:tmpl w:val="881620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65534"/>
    <w:multiLevelType w:val="hybridMultilevel"/>
    <w:tmpl w:val="97AE80A8"/>
    <w:lvl w:ilvl="0" w:tplc="7C30E49C">
      <w:start w:val="2012"/>
      <w:numFmt w:val="bullet"/>
      <w:lvlText w:val="-"/>
      <w:lvlJc w:val="left"/>
      <w:pPr>
        <w:ind w:left="525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8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141AF4"/>
    <w:multiLevelType w:val="hybridMultilevel"/>
    <w:tmpl w:val="7A601A22"/>
    <w:lvl w:ilvl="0" w:tplc="7C30E49C">
      <w:start w:val="4550"/>
      <w:numFmt w:val="bullet"/>
      <w:lvlText w:val="-"/>
      <w:lvlJc w:val="left"/>
      <w:pPr>
        <w:ind w:left="525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73F9D"/>
    <w:multiLevelType w:val="hybridMultilevel"/>
    <w:tmpl w:val="D80CEBE2"/>
    <w:lvl w:ilvl="0" w:tplc="497EEE18">
      <w:start w:val="2012"/>
      <w:numFmt w:val="bullet"/>
      <w:lvlText w:val="-"/>
      <w:lvlJc w:val="left"/>
      <w:pPr>
        <w:ind w:left="1065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1473317">
    <w:abstractNumId w:val="8"/>
  </w:num>
  <w:num w:numId="2" w16cid:durableId="422383763">
    <w:abstractNumId w:val="4"/>
  </w:num>
  <w:num w:numId="3" w16cid:durableId="1578707815">
    <w:abstractNumId w:val="11"/>
  </w:num>
  <w:num w:numId="4" w16cid:durableId="1100491354">
    <w:abstractNumId w:val="3"/>
  </w:num>
  <w:num w:numId="5" w16cid:durableId="883563632">
    <w:abstractNumId w:val="0"/>
  </w:num>
  <w:num w:numId="6" w16cid:durableId="1956057254">
    <w:abstractNumId w:val="9"/>
  </w:num>
  <w:num w:numId="7" w16cid:durableId="1834562930">
    <w:abstractNumId w:val="10"/>
  </w:num>
  <w:num w:numId="8" w16cid:durableId="191305881">
    <w:abstractNumId w:val="7"/>
  </w:num>
  <w:num w:numId="9" w16cid:durableId="1974484862">
    <w:abstractNumId w:val="2"/>
  </w:num>
  <w:num w:numId="10" w16cid:durableId="259337128">
    <w:abstractNumId w:val="1"/>
  </w:num>
  <w:num w:numId="11" w16cid:durableId="932250148">
    <w:abstractNumId w:val="5"/>
  </w:num>
  <w:num w:numId="12" w16cid:durableId="16831214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43"/>
    <w:rsid w:val="00021DEC"/>
    <w:rsid w:val="00041F8A"/>
    <w:rsid w:val="00045F2E"/>
    <w:rsid w:val="00055BBC"/>
    <w:rsid w:val="0006621E"/>
    <w:rsid w:val="00070F89"/>
    <w:rsid w:val="0007266C"/>
    <w:rsid w:val="00073BF3"/>
    <w:rsid w:val="00074D67"/>
    <w:rsid w:val="00077FEB"/>
    <w:rsid w:val="000815A5"/>
    <w:rsid w:val="00081B51"/>
    <w:rsid w:val="0009174C"/>
    <w:rsid w:val="000A6E00"/>
    <w:rsid w:val="000B224D"/>
    <w:rsid w:val="000C7293"/>
    <w:rsid w:val="000D1D52"/>
    <w:rsid w:val="000D3891"/>
    <w:rsid w:val="000F3FE2"/>
    <w:rsid w:val="001235F6"/>
    <w:rsid w:val="00125D1E"/>
    <w:rsid w:val="00140582"/>
    <w:rsid w:val="00144334"/>
    <w:rsid w:val="00151DE9"/>
    <w:rsid w:val="00153B7F"/>
    <w:rsid w:val="00154F17"/>
    <w:rsid w:val="00157DB0"/>
    <w:rsid w:val="00173B36"/>
    <w:rsid w:val="00177BCB"/>
    <w:rsid w:val="001866E8"/>
    <w:rsid w:val="00192A14"/>
    <w:rsid w:val="001A4182"/>
    <w:rsid w:val="001E5794"/>
    <w:rsid w:val="001F6D5E"/>
    <w:rsid w:val="00203A09"/>
    <w:rsid w:val="00210D27"/>
    <w:rsid w:val="00211913"/>
    <w:rsid w:val="00217454"/>
    <w:rsid w:val="002251C8"/>
    <w:rsid w:val="00232BEA"/>
    <w:rsid w:val="002333BC"/>
    <w:rsid w:val="0023600D"/>
    <w:rsid w:val="00241482"/>
    <w:rsid w:val="00247A85"/>
    <w:rsid w:val="00261E7B"/>
    <w:rsid w:val="00262B06"/>
    <w:rsid w:val="002657A5"/>
    <w:rsid w:val="00276ADF"/>
    <w:rsid w:val="00293BB8"/>
    <w:rsid w:val="002954B8"/>
    <w:rsid w:val="002A4A92"/>
    <w:rsid w:val="002A6A5C"/>
    <w:rsid w:val="002B0852"/>
    <w:rsid w:val="002B551F"/>
    <w:rsid w:val="002C0662"/>
    <w:rsid w:val="002D131D"/>
    <w:rsid w:val="002D5478"/>
    <w:rsid w:val="002E013D"/>
    <w:rsid w:val="002E417B"/>
    <w:rsid w:val="002F0125"/>
    <w:rsid w:val="00302AC1"/>
    <w:rsid w:val="00313958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90147"/>
    <w:rsid w:val="003C38C3"/>
    <w:rsid w:val="003E02DA"/>
    <w:rsid w:val="003E1692"/>
    <w:rsid w:val="003E7783"/>
    <w:rsid w:val="003F1663"/>
    <w:rsid w:val="003F69BE"/>
    <w:rsid w:val="003F7799"/>
    <w:rsid w:val="004050EB"/>
    <w:rsid w:val="00417906"/>
    <w:rsid w:val="00425B55"/>
    <w:rsid w:val="00426218"/>
    <w:rsid w:val="00430D9E"/>
    <w:rsid w:val="004311AD"/>
    <w:rsid w:val="00437FAC"/>
    <w:rsid w:val="00442A0E"/>
    <w:rsid w:val="00443C70"/>
    <w:rsid w:val="00446C78"/>
    <w:rsid w:val="00461161"/>
    <w:rsid w:val="00471EA5"/>
    <w:rsid w:val="00472DAA"/>
    <w:rsid w:val="00474E4D"/>
    <w:rsid w:val="00487798"/>
    <w:rsid w:val="00490100"/>
    <w:rsid w:val="004A1717"/>
    <w:rsid w:val="004A4C22"/>
    <w:rsid w:val="004A4C74"/>
    <w:rsid w:val="004C3308"/>
    <w:rsid w:val="004D4E80"/>
    <w:rsid w:val="004E2B13"/>
    <w:rsid w:val="004E5226"/>
    <w:rsid w:val="004E6AB2"/>
    <w:rsid w:val="004E70E8"/>
    <w:rsid w:val="00514E0D"/>
    <w:rsid w:val="00524C58"/>
    <w:rsid w:val="00531B4E"/>
    <w:rsid w:val="00535F87"/>
    <w:rsid w:val="005372E0"/>
    <w:rsid w:val="00546258"/>
    <w:rsid w:val="005566E7"/>
    <w:rsid w:val="00560C7D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37A14"/>
    <w:rsid w:val="00645019"/>
    <w:rsid w:val="00646036"/>
    <w:rsid w:val="00654DC9"/>
    <w:rsid w:val="0067056E"/>
    <w:rsid w:val="0068094B"/>
    <w:rsid w:val="00685E20"/>
    <w:rsid w:val="00686284"/>
    <w:rsid w:val="00693743"/>
    <w:rsid w:val="006B26AB"/>
    <w:rsid w:val="006D6A3B"/>
    <w:rsid w:val="006F040E"/>
    <w:rsid w:val="006F6511"/>
    <w:rsid w:val="00707885"/>
    <w:rsid w:val="00716542"/>
    <w:rsid w:val="00716FB1"/>
    <w:rsid w:val="00723E75"/>
    <w:rsid w:val="007337AD"/>
    <w:rsid w:val="0073402D"/>
    <w:rsid w:val="00755988"/>
    <w:rsid w:val="00780ADA"/>
    <w:rsid w:val="00792D43"/>
    <w:rsid w:val="00794E29"/>
    <w:rsid w:val="007B30FE"/>
    <w:rsid w:val="007B7A61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65446"/>
    <w:rsid w:val="00865647"/>
    <w:rsid w:val="00881BE0"/>
    <w:rsid w:val="00882F23"/>
    <w:rsid w:val="0089047A"/>
    <w:rsid w:val="008A1020"/>
    <w:rsid w:val="008A1250"/>
    <w:rsid w:val="008A1FCF"/>
    <w:rsid w:val="008B1112"/>
    <w:rsid w:val="008B7320"/>
    <w:rsid w:val="008C78F5"/>
    <w:rsid w:val="008D4F31"/>
    <w:rsid w:val="009071EB"/>
    <w:rsid w:val="00914419"/>
    <w:rsid w:val="00925015"/>
    <w:rsid w:val="009411AF"/>
    <w:rsid w:val="009462E7"/>
    <w:rsid w:val="00950164"/>
    <w:rsid w:val="00962E61"/>
    <w:rsid w:val="00986331"/>
    <w:rsid w:val="009A6667"/>
    <w:rsid w:val="009B2B04"/>
    <w:rsid w:val="009C4C61"/>
    <w:rsid w:val="009C5869"/>
    <w:rsid w:val="009C7105"/>
    <w:rsid w:val="009C7F16"/>
    <w:rsid w:val="009F0A08"/>
    <w:rsid w:val="009F3B7F"/>
    <w:rsid w:val="009F4F84"/>
    <w:rsid w:val="00A122BB"/>
    <w:rsid w:val="00A13C98"/>
    <w:rsid w:val="00A16251"/>
    <w:rsid w:val="00A300FD"/>
    <w:rsid w:val="00A37F9E"/>
    <w:rsid w:val="00A77120"/>
    <w:rsid w:val="00A839BE"/>
    <w:rsid w:val="00A86615"/>
    <w:rsid w:val="00A92A90"/>
    <w:rsid w:val="00AB7FE5"/>
    <w:rsid w:val="00AC1E5A"/>
    <w:rsid w:val="00B13947"/>
    <w:rsid w:val="00B14E21"/>
    <w:rsid w:val="00B2403C"/>
    <w:rsid w:val="00B46F0F"/>
    <w:rsid w:val="00B54AD3"/>
    <w:rsid w:val="00B55CE2"/>
    <w:rsid w:val="00B570E7"/>
    <w:rsid w:val="00B62B99"/>
    <w:rsid w:val="00B63C81"/>
    <w:rsid w:val="00B643D0"/>
    <w:rsid w:val="00B6642A"/>
    <w:rsid w:val="00B707BF"/>
    <w:rsid w:val="00B71E93"/>
    <w:rsid w:val="00B84A42"/>
    <w:rsid w:val="00B8729E"/>
    <w:rsid w:val="00B87AAF"/>
    <w:rsid w:val="00B87E22"/>
    <w:rsid w:val="00BA3E51"/>
    <w:rsid w:val="00BB2D2C"/>
    <w:rsid w:val="00BB3142"/>
    <w:rsid w:val="00BB7A6A"/>
    <w:rsid w:val="00BC1F8B"/>
    <w:rsid w:val="00BD0D67"/>
    <w:rsid w:val="00BD6049"/>
    <w:rsid w:val="00C02A2E"/>
    <w:rsid w:val="00C155FC"/>
    <w:rsid w:val="00C3705E"/>
    <w:rsid w:val="00C532FC"/>
    <w:rsid w:val="00C75D84"/>
    <w:rsid w:val="00C828A2"/>
    <w:rsid w:val="00C857CB"/>
    <w:rsid w:val="00C92229"/>
    <w:rsid w:val="00C922B8"/>
    <w:rsid w:val="00CA5CD9"/>
    <w:rsid w:val="00CA7800"/>
    <w:rsid w:val="00CC25BF"/>
    <w:rsid w:val="00CC41E7"/>
    <w:rsid w:val="00CC5ED4"/>
    <w:rsid w:val="00CE661C"/>
    <w:rsid w:val="00CE75B8"/>
    <w:rsid w:val="00CF6E0A"/>
    <w:rsid w:val="00D04093"/>
    <w:rsid w:val="00D0794D"/>
    <w:rsid w:val="00D07D94"/>
    <w:rsid w:val="00D12400"/>
    <w:rsid w:val="00D140DF"/>
    <w:rsid w:val="00D170A9"/>
    <w:rsid w:val="00D23AC8"/>
    <w:rsid w:val="00D40E9B"/>
    <w:rsid w:val="00D642C3"/>
    <w:rsid w:val="00D666BB"/>
    <w:rsid w:val="00D720DF"/>
    <w:rsid w:val="00D75215"/>
    <w:rsid w:val="00D84359"/>
    <w:rsid w:val="00D91DAB"/>
    <w:rsid w:val="00D92ED4"/>
    <w:rsid w:val="00D94ABF"/>
    <w:rsid w:val="00D97737"/>
    <w:rsid w:val="00DD51A5"/>
    <w:rsid w:val="00DD7E40"/>
    <w:rsid w:val="00E20245"/>
    <w:rsid w:val="00E2301F"/>
    <w:rsid w:val="00E32A75"/>
    <w:rsid w:val="00E32D04"/>
    <w:rsid w:val="00E43412"/>
    <w:rsid w:val="00E4379F"/>
    <w:rsid w:val="00E44568"/>
    <w:rsid w:val="00E469F0"/>
    <w:rsid w:val="00E5183E"/>
    <w:rsid w:val="00E65596"/>
    <w:rsid w:val="00E67A2D"/>
    <w:rsid w:val="00EA0042"/>
    <w:rsid w:val="00EA4A0D"/>
    <w:rsid w:val="00EB1D1B"/>
    <w:rsid w:val="00EE0B6E"/>
    <w:rsid w:val="00EE1496"/>
    <w:rsid w:val="00EF21D7"/>
    <w:rsid w:val="00EF45E1"/>
    <w:rsid w:val="00F02D02"/>
    <w:rsid w:val="00F12680"/>
    <w:rsid w:val="00F25F41"/>
    <w:rsid w:val="00F273BC"/>
    <w:rsid w:val="00F36875"/>
    <w:rsid w:val="00F51E3E"/>
    <w:rsid w:val="00F53B71"/>
    <w:rsid w:val="00F560AD"/>
    <w:rsid w:val="00F5786D"/>
    <w:rsid w:val="00F61BD1"/>
    <w:rsid w:val="00F6541B"/>
    <w:rsid w:val="00F703DA"/>
    <w:rsid w:val="00F716E1"/>
    <w:rsid w:val="00F908C3"/>
    <w:rsid w:val="00F91753"/>
    <w:rsid w:val="00FA631E"/>
    <w:rsid w:val="00FB1F01"/>
    <w:rsid w:val="00FB2D8C"/>
    <w:rsid w:val="00FC5837"/>
    <w:rsid w:val="00FD6348"/>
    <w:rsid w:val="00FE2094"/>
    <w:rsid w:val="00FE4267"/>
    <w:rsid w:val="00FE4916"/>
    <w:rsid w:val="00FF3A2B"/>
    <w:rsid w:val="00FF673C"/>
    <w:rsid w:val="176B13DB"/>
    <w:rsid w:val="47A11614"/>
    <w:rsid w:val="67E33859"/>
    <w:rsid w:val="7D5DF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7DC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8A2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405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iekertfreelance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bie794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5162E69B5748DABAACB094257CE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CBBC7-6348-4AA5-89F0-12D68B71CB2C}"/>
      </w:docPartPr>
      <w:docPartBody>
        <w:p w:rsidR="00BD70EC" w:rsidRDefault="00000000">
          <w:pPr>
            <w:pStyle w:val="875162E69B5748DABAACB094257CE564"/>
          </w:pPr>
          <w:r w:rsidRPr="00E32D04">
            <w:t>CONTACT</w:t>
          </w:r>
        </w:p>
      </w:docPartBody>
    </w:docPart>
    <w:docPart>
      <w:docPartPr>
        <w:name w:val="AD49A13F4CBD409CA691B5616E315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C7784-A287-44F5-9009-2621F691F6E4}"/>
      </w:docPartPr>
      <w:docPartBody>
        <w:p w:rsidR="00BD70EC" w:rsidRDefault="00000000">
          <w:pPr>
            <w:pStyle w:val="AD49A13F4CBD409CA691B5616E31532A"/>
          </w:pPr>
          <w:r w:rsidRPr="004E3FA7">
            <w:t>909.555.0100</w:t>
          </w:r>
        </w:p>
      </w:docPartBody>
    </w:docPart>
    <w:docPart>
      <w:docPartPr>
        <w:name w:val="A367953373D948FE931919A7E372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0D9C-108D-4233-B9D3-FC735F8D7804}"/>
      </w:docPartPr>
      <w:docPartBody>
        <w:p w:rsidR="00BD70EC" w:rsidRDefault="00000000">
          <w:pPr>
            <w:pStyle w:val="A367953373D948FE931919A7E3727D63"/>
          </w:pPr>
          <w:r w:rsidRPr="004A4C22">
            <w:t>Communication</w:t>
          </w:r>
        </w:p>
      </w:docPartBody>
    </w:docPart>
    <w:docPart>
      <w:docPartPr>
        <w:name w:val="775A232F30F6424EB21E783961362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24E6E-95FC-4A4C-B23A-571CA9FE94F3}"/>
      </w:docPartPr>
      <w:docPartBody>
        <w:p w:rsidR="00BD70EC" w:rsidRDefault="00000000">
          <w:pPr>
            <w:pStyle w:val="775A232F30F6424EB21E783961362FD1"/>
          </w:pPr>
          <w:r w:rsidRPr="00D91DAB">
            <w:t>Leadership</w:t>
          </w:r>
        </w:p>
      </w:docPartBody>
    </w:docPart>
    <w:docPart>
      <w:docPartPr>
        <w:name w:val="1005FBFB6444430AB7971CB2CA2AF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E9EF-DD8C-4DFB-A024-21C85533C4B5}"/>
      </w:docPartPr>
      <w:docPartBody>
        <w:p w:rsidR="00BD70EC" w:rsidRDefault="00FB2D8C" w:rsidP="00FB2D8C">
          <w:pPr>
            <w:pStyle w:val="1005FBFB6444430AB7971CB2CA2AF343"/>
          </w:pPr>
          <w:r w:rsidRPr="000F7D0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8C"/>
    <w:rsid w:val="003D7C59"/>
    <w:rsid w:val="005C54DA"/>
    <w:rsid w:val="00BD70EC"/>
    <w:rsid w:val="00FB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5162E69B5748DABAACB094257CE564">
    <w:name w:val="875162E69B5748DABAACB094257CE564"/>
  </w:style>
  <w:style w:type="paragraph" w:customStyle="1" w:styleId="AD49A13F4CBD409CA691B5616E31532A">
    <w:name w:val="AD49A13F4CBD409CA691B5616E31532A"/>
  </w:style>
  <w:style w:type="paragraph" w:customStyle="1" w:styleId="A367953373D948FE931919A7E3727D63">
    <w:name w:val="A367953373D948FE931919A7E3727D63"/>
  </w:style>
  <w:style w:type="paragraph" w:customStyle="1" w:styleId="775A232F30F6424EB21E783961362FD1">
    <w:name w:val="775A232F30F6424EB21E783961362FD1"/>
  </w:style>
  <w:style w:type="paragraph" w:customStyle="1" w:styleId="FDC8D013C3C2450A97010F2AB2D499CF">
    <w:name w:val="FDC8D013C3C2450A97010F2AB2D499CF"/>
  </w:style>
  <w:style w:type="character" w:styleId="Strong">
    <w:name w:val="Strong"/>
    <w:basedOn w:val="DefaultParagraphFont"/>
    <w:uiPriority w:val="22"/>
    <w:qFormat/>
    <w:rPr>
      <w:b/>
      <w:bCs/>
      <w:color w:val="BF8F00" w:themeColor="accent4" w:themeShade="BF"/>
    </w:rPr>
  </w:style>
  <w:style w:type="paragraph" w:customStyle="1" w:styleId="1005FBFB6444430AB7971CB2CA2AF343">
    <w:name w:val="1005FBFB6444430AB7971CB2CA2AF343"/>
    <w:rsid w:val="00FB2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2024-01-09T17:51:00Z</dcterms:created>
  <dcterms:modified xsi:type="dcterms:W3CDTF">2024-01-22T18:46:00Z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